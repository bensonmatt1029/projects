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453" w:type="pct"/>
        <w:tblInd w:w="-39" w:type="dxa"/>
        <w:tblLook w:val="0020" w:firstRow="1" w:lastRow="0" w:firstColumn="0" w:lastColumn="0" w:noHBand="0" w:noVBand="0"/>
      </w:tblPr>
      <w:tblGrid>
        <w:gridCol w:w="4815"/>
      </w:tblGrid>
      <w:tr w:rsidR="004501CD" w:rsidRPr="00D62503" w14:paraId="58288E7B" w14:textId="77777777" w:rsidTr="004501CD">
        <w:tc>
          <w:tcPr>
            <w:tcW w:w="5000" w:type="pct"/>
            <w:tcBorders>
              <w:left w:val="single" w:sz="4" w:space="0" w:color="7F7F7F" w:themeColor="text1" w:themeTint="80"/>
            </w:tcBorders>
            <w:vAlign w:val="center"/>
          </w:tcPr>
          <w:p w14:paraId="3340CDEB" w14:textId="6FA5823B" w:rsidR="004501CD" w:rsidRPr="00C13691" w:rsidRDefault="0076045A" w:rsidP="004501CD">
            <w:pPr>
              <w:pStyle w:val="HeaderTitle"/>
              <w:ind w:left="0"/>
            </w:pPr>
            <w:r>
              <w:t>Orbital</w:t>
            </w:r>
            <w:r w:rsidR="004501CD">
              <w:t xml:space="preserve"> Design</w:t>
            </w:r>
          </w:p>
        </w:tc>
      </w:tr>
    </w:tbl>
    <w:p w14:paraId="272BA5CD" w14:textId="696D5857" w:rsidR="008E6DF7" w:rsidRDefault="004501CD" w:rsidP="008E6DF7">
      <w:pPr>
        <w:pStyle w:val="Heading1"/>
      </w:pPr>
      <w:r>
        <w:t>Class Diagrams</w:t>
      </w:r>
    </w:p>
    <w:p w14:paraId="310533C0" w14:textId="6ADF76C3" w:rsidR="006B72EA" w:rsidRDefault="006B72EA" w:rsidP="006B72EA">
      <w:pPr>
        <w:pStyle w:val="Heading2"/>
      </w:pPr>
      <w:r>
        <w:t>Overview</w:t>
      </w:r>
    </w:p>
    <w:p w14:paraId="273F82DB" w14:textId="51612F4F" w:rsidR="006B72EA" w:rsidRPr="006B72EA" w:rsidRDefault="00996A2C" w:rsidP="006B72EA">
      <w:r>
        <w:rPr>
          <w:noProof/>
        </w:rPr>
        <w:drawing>
          <wp:inline distT="0" distB="0" distL="0" distR="0" wp14:anchorId="705D3D30" wp14:editId="564B137F">
            <wp:extent cx="5915025" cy="4114800"/>
            <wp:effectExtent l="0" t="0" r="9525" b="0"/>
            <wp:docPr id="1530371027" name="Picture 1" descr="A black background with white rectangular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1027" name="Picture 1" descr="A black background with white rectangular box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AA88" w14:textId="6142F9BB" w:rsidR="00021944" w:rsidRDefault="003B0F00" w:rsidP="00021944">
      <w:pPr>
        <w:pStyle w:val="Heading2"/>
      </w:pPr>
      <w:r>
        <w:t>Sim</w:t>
      </w:r>
    </w:p>
    <w:p w14:paraId="4341A153" w14:textId="0EAA51DB" w:rsidR="003B0F00" w:rsidRPr="003B0F00" w:rsidRDefault="003B0F00" w:rsidP="003B0F00">
      <w:r>
        <w:rPr>
          <w:noProof/>
        </w:rPr>
        <w:drawing>
          <wp:inline distT="0" distB="0" distL="0" distR="0" wp14:anchorId="005A537B" wp14:editId="6DF8A823">
            <wp:extent cx="3819525" cy="1752600"/>
            <wp:effectExtent l="0" t="0" r="9525" b="0"/>
            <wp:docPr id="160217062" name="Picture 2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7062" name="Picture 2" descr="A black and whit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26D4" w14:textId="1E572EA9" w:rsidR="0076E39C" w:rsidRDefault="00E55CD4" w:rsidP="00E55CD4">
      <w:pPr>
        <w:pStyle w:val="Heading2"/>
      </w:pPr>
      <w:r>
        <w:lastRenderedPageBreak/>
        <w:t>Satellite</w:t>
      </w:r>
    </w:p>
    <w:p w14:paraId="2136E710" w14:textId="68D68E4F" w:rsidR="00E55CD4" w:rsidRPr="00E55CD4" w:rsidRDefault="00E55CD4" w:rsidP="00E55CD4">
      <w:r>
        <w:rPr>
          <w:noProof/>
        </w:rPr>
        <w:drawing>
          <wp:inline distT="0" distB="0" distL="0" distR="0" wp14:anchorId="79870B0F" wp14:editId="49FA45F9">
            <wp:extent cx="3533775" cy="2800350"/>
            <wp:effectExtent l="0" t="0" r="9525" b="0"/>
            <wp:docPr id="391078956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78956" name="Picture 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9A24" w14:textId="16466623" w:rsidR="00480F66" w:rsidRPr="00EA4BC4" w:rsidRDefault="00EA4BC4" w:rsidP="00EA4BC4">
      <w:pPr>
        <w:pStyle w:val="Heading2"/>
      </w:pPr>
      <w:r>
        <w:t>Direction, Position, Velocity, and Acceleration</w:t>
      </w:r>
    </w:p>
    <w:p w14:paraId="3CBC71C5" w14:textId="1D07AF6D" w:rsidR="00763C05" w:rsidRPr="00763C05" w:rsidRDefault="00EA4BC4" w:rsidP="00763C05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1B6BD5A" wp14:editId="225B62C1">
            <wp:extent cx="6235700" cy="2755900"/>
            <wp:effectExtent l="0" t="0" r="0" b="0"/>
            <wp:docPr id="1414785543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85543" name="Picture 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6D0C" w14:textId="77777777" w:rsidR="00480F66" w:rsidRPr="00480F66" w:rsidRDefault="00480F66" w:rsidP="00480F66"/>
    <w:p w14:paraId="17EBF799" w14:textId="6A5F8071" w:rsidR="000A295B" w:rsidRDefault="00395675" w:rsidP="00395675">
      <w:pPr>
        <w:pStyle w:val="Heading1"/>
      </w:pPr>
      <w:r>
        <w:lastRenderedPageBreak/>
        <w:t>Structure Chart</w:t>
      </w:r>
    </w:p>
    <w:p w14:paraId="028945E0" w14:textId="5EF82762" w:rsidR="00856136" w:rsidRDefault="00A85DA3" w:rsidP="00856136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E4ADFAB" wp14:editId="5D71EC4C">
            <wp:extent cx="6235700" cy="1965960"/>
            <wp:effectExtent l="0" t="0" r="0" b="0"/>
            <wp:docPr id="1505108501" name="Picture 5" descr="A group of white rectangular shap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08501" name="Picture 5" descr="A group of white rectangular shapes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B79F" w14:textId="5F3ED3A1" w:rsidR="00A85DA3" w:rsidRDefault="00A84F1F" w:rsidP="00856136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54A9C5F" wp14:editId="2C7A15B5">
            <wp:extent cx="6235700" cy="2506345"/>
            <wp:effectExtent l="0" t="0" r="0" b="0"/>
            <wp:docPr id="22372042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042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5A56" w14:textId="0F0ED1AF" w:rsidR="00856136" w:rsidRDefault="00856136" w:rsidP="00856136">
      <w:pPr>
        <w:pStyle w:val="Heading1"/>
      </w:pPr>
      <w:r>
        <w:t>Pseudocode</w:t>
      </w:r>
    </w:p>
    <w:p w14:paraId="7A265E32" w14:textId="6C9B106A" w:rsidR="00BA491D" w:rsidRPr="00BA491D" w:rsidRDefault="00BA491D" w:rsidP="00BA491D">
      <w:pPr>
        <w:pStyle w:val="Heading2"/>
      </w:pPr>
      <w:r>
        <w:t>Sim::Sim()</w:t>
      </w:r>
    </w:p>
    <w:p w14:paraId="1C7836DF" w14:textId="4C9D1404" w:rsidR="00DD0096" w:rsidRDefault="00BA491D" w:rsidP="00D76DC0">
      <w:pPr>
        <w:pStyle w:val="CodeP"/>
        <w:rPr>
          <w:rStyle w:val="CodeC"/>
        </w:rPr>
      </w:pPr>
      <w:r>
        <w:rPr>
          <w:rStyle w:val="CodeC"/>
        </w:rPr>
        <w:t>Sim.Sim(ptUpperRight)</w:t>
      </w:r>
    </w:p>
    <w:p w14:paraId="77931C05" w14:textId="28CE4F10" w:rsidR="00BA491D" w:rsidRDefault="0047369A" w:rsidP="00D76DC0">
      <w:pPr>
        <w:pStyle w:val="CodeP"/>
        <w:rPr>
          <w:rStyle w:val="CodeC"/>
        </w:rPr>
      </w:pPr>
      <w:r>
        <w:rPr>
          <w:rStyle w:val="CodeC"/>
        </w:rPr>
        <w:t xml:space="preserve">   Framerate </w:t>
      </w:r>
      <w:r w:rsidRPr="0047369A">
        <w:rPr>
          <w:rStyle w:val="CodeC"/>
        </w:rPr>
        <w:sym w:font="Wingdings" w:char="F0DF"/>
      </w:r>
      <w:r>
        <w:rPr>
          <w:rStyle w:val="CodeC"/>
        </w:rPr>
        <w:t xml:space="preserve"> 30</w:t>
      </w:r>
    </w:p>
    <w:p w14:paraId="79177EDC" w14:textId="12A3387D" w:rsidR="0047369A" w:rsidRDefault="0047369A" w:rsidP="00D76DC0">
      <w:pPr>
        <w:pStyle w:val="CodeP"/>
        <w:rPr>
          <w:rStyle w:val="CodeC"/>
        </w:rPr>
      </w:pPr>
      <w:r>
        <w:rPr>
          <w:rStyle w:val="CodeC"/>
        </w:rPr>
        <w:t xml:space="preserve">   hoursPerDay </w:t>
      </w:r>
      <w:r w:rsidRPr="0047369A">
        <w:rPr>
          <w:rStyle w:val="CodeC"/>
        </w:rPr>
        <w:sym w:font="Wingdings" w:char="F0DF"/>
      </w:r>
      <w:r>
        <w:rPr>
          <w:rStyle w:val="CodeC"/>
        </w:rPr>
        <w:t xml:space="preserve"> 24</w:t>
      </w:r>
    </w:p>
    <w:p w14:paraId="0B97B6B1" w14:textId="0481C780" w:rsidR="0047369A" w:rsidRDefault="0047369A" w:rsidP="00D76DC0">
      <w:pPr>
        <w:pStyle w:val="CodeP"/>
        <w:rPr>
          <w:rStyle w:val="CodeC"/>
        </w:rPr>
      </w:pPr>
      <w:r>
        <w:rPr>
          <w:rStyle w:val="CodeC"/>
        </w:rPr>
        <w:t xml:space="preserve">   minutesPerHour </w:t>
      </w:r>
      <w:r w:rsidRPr="0047369A">
        <w:rPr>
          <w:rStyle w:val="CodeC"/>
        </w:rPr>
        <w:sym w:font="Wingdings" w:char="F0DF"/>
      </w:r>
      <w:r>
        <w:rPr>
          <w:rStyle w:val="CodeC"/>
        </w:rPr>
        <w:t xml:space="preserve"> 60</w:t>
      </w:r>
    </w:p>
    <w:p w14:paraId="01A75F65" w14:textId="71630FE9" w:rsidR="0047369A" w:rsidRDefault="0047369A" w:rsidP="00D76DC0">
      <w:pPr>
        <w:pStyle w:val="CodeP"/>
        <w:rPr>
          <w:rStyle w:val="CodeC"/>
        </w:rPr>
      </w:pPr>
      <w:r>
        <w:rPr>
          <w:rStyle w:val="CodeC"/>
        </w:rPr>
        <w:t xml:space="preserve">   </w:t>
      </w:r>
      <w:r w:rsidR="004C7B19">
        <w:rPr>
          <w:rStyle w:val="CodeC"/>
        </w:rPr>
        <w:t xml:space="preserve">secondsPerMinute </w:t>
      </w:r>
      <w:r w:rsidR="004C7B19" w:rsidRPr="004C7B19">
        <w:rPr>
          <w:rStyle w:val="CodeC"/>
        </w:rPr>
        <w:sym w:font="Wingdings" w:char="F0DF"/>
      </w:r>
      <w:r w:rsidR="004C7B19">
        <w:rPr>
          <w:rStyle w:val="CodeC"/>
        </w:rPr>
        <w:t xml:space="preserve"> 60</w:t>
      </w:r>
    </w:p>
    <w:p w14:paraId="702896A7" w14:textId="3295301B" w:rsidR="004C7B19" w:rsidRDefault="004C7B19" w:rsidP="00D76DC0">
      <w:pPr>
        <w:pStyle w:val="CodeP"/>
        <w:rPr>
          <w:rStyle w:val="CodeC"/>
        </w:rPr>
      </w:pPr>
      <w:r>
        <w:rPr>
          <w:rStyle w:val="CodeC"/>
        </w:rPr>
        <w:t xml:space="preserve">   secondsPerDay </w:t>
      </w:r>
      <w:r w:rsidRPr="004C7B19">
        <w:rPr>
          <w:rStyle w:val="CodeC"/>
        </w:rPr>
        <w:sym w:font="Wingdings" w:char="F0DF"/>
      </w:r>
      <w:r>
        <w:rPr>
          <w:rStyle w:val="CodeC"/>
        </w:rPr>
        <w:t xml:space="preserve"> hoursPerDay x minutesPerHour x secondsPerMinute</w:t>
      </w:r>
    </w:p>
    <w:p w14:paraId="197E4528" w14:textId="77777777" w:rsidR="004C7B19" w:rsidRDefault="004C7B19" w:rsidP="00D76DC0">
      <w:pPr>
        <w:pStyle w:val="CodeP"/>
        <w:rPr>
          <w:rStyle w:val="CodeC"/>
        </w:rPr>
      </w:pPr>
    </w:p>
    <w:p w14:paraId="7330092B" w14:textId="755F7FEC" w:rsidR="004C7B19" w:rsidRDefault="004C7B19" w:rsidP="00D76DC0">
      <w:pPr>
        <w:pStyle w:val="CodeP"/>
        <w:rPr>
          <w:rStyle w:val="CodeC"/>
        </w:rPr>
      </w:pPr>
      <w:r>
        <w:rPr>
          <w:rStyle w:val="CodeC"/>
        </w:rPr>
        <w:t xml:space="preserve">   timeDilation </w:t>
      </w:r>
      <w:r w:rsidRPr="004C7B19">
        <w:rPr>
          <w:rStyle w:val="CodeC"/>
        </w:rPr>
        <w:sym w:font="Wingdings" w:char="F0DF"/>
      </w:r>
      <w:r>
        <w:rPr>
          <w:rStyle w:val="CodeC"/>
        </w:rPr>
        <w:t xml:space="preserve"> hoursPerDay x minutesPerHour</w:t>
      </w:r>
    </w:p>
    <w:p w14:paraId="148D5AA8" w14:textId="77777777" w:rsidR="004C7B19" w:rsidRDefault="004C7B19" w:rsidP="00D76DC0">
      <w:pPr>
        <w:pStyle w:val="CodeP"/>
        <w:rPr>
          <w:rStyle w:val="CodeC"/>
        </w:rPr>
      </w:pPr>
    </w:p>
    <w:p w14:paraId="3E08BA72" w14:textId="17182F3A" w:rsidR="004C7B19" w:rsidRDefault="004C7B19" w:rsidP="00D76DC0">
      <w:pPr>
        <w:pStyle w:val="CodeP"/>
        <w:rPr>
          <w:rStyle w:val="CodeC"/>
        </w:rPr>
      </w:pPr>
      <w:r>
        <w:rPr>
          <w:rStyle w:val="CodeC"/>
        </w:rPr>
        <w:t xml:space="preserve">   FOR i </w:t>
      </w:r>
      <w:r w:rsidRPr="004C7B19">
        <w:rPr>
          <w:rStyle w:val="CodeC"/>
        </w:rPr>
        <w:sym w:font="Wingdings" w:char="F0DF"/>
      </w:r>
      <w:r>
        <w:rPr>
          <w:rStyle w:val="CodeC"/>
        </w:rPr>
        <w:t xml:space="preserve"> 0 … 200</w:t>
      </w:r>
    </w:p>
    <w:p w14:paraId="2D40DE18" w14:textId="0F76FABF" w:rsidR="004C7B19" w:rsidRDefault="004C7B19" w:rsidP="00D76DC0">
      <w:pPr>
        <w:pStyle w:val="CodeP"/>
        <w:rPr>
          <w:rStyle w:val="CodeC"/>
        </w:rPr>
      </w:pPr>
      <w:r>
        <w:rPr>
          <w:rStyle w:val="CodeC"/>
        </w:rPr>
        <w:t xml:space="preserve">      Stars[i].reset(ptUpperRight)</w:t>
      </w:r>
    </w:p>
    <w:p w14:paraId="1F10A4AA" w14:textId="77777777" w:rsidR="004C7B19" w:rsidRDefault="004C7B19" w:rsidP="00D76DC0">
      <w:pPr>
        <w:pStyle w:val="CodeP"/>
        <w:rPr>
          <w:rStyle w:val="CodeC"/>
        </w:rPr>
      </w:pPr>
    </w:p>
    <w:p w14:paraId="2BBB6CFD" w14:textId="3515FB52" w:rsidR="004C7B19" w:rsidRDefault="004C7B19" w:rsidP="00D76DC0">
      <w:pPr>
        <w:pStyle w:val="CodeP"/>
        <w:rPr>
          <w:rStyle w:val="CodeC"/>
        </w:rPr>
      </w:pPr>
      <w:r>
        <w:rPr>
          <w:rStyle w:val="CodeC"/>
        </w:rPr>
        <w:t xml:space="preserve">   radiansInADay</w:t>
      </w:r>
      <w:r w:rsidR="00793E62">
        <w:rPr>
          <w:rStyle w:val="CodeC"/>
        </w:rPr>
        <w:t xml:space="preserve"> </w:t>
      </w:r>
      <w:r w:rsidR="00793E62" w:rsidRPr="00793E62">
        <w:rPr>
          <w:rStyle w:val="CodeC"/>
        </w:rPr>
        <w:sym w:font="Wingdings" w:char="F0DF"/>
      </w:r>
      <w:r w:rsidR="00793E62">
        <w:rPr>
          <w:rStyle w:val="CodeC"/>
        </w:rPr>
        <w:t xml:space="preserve"> -2π</w:t>
      </w:r>
    </w:p>
    <w:p w14:paraId="5912DE4D" w14:textId="0AF4281F" w:rsidR="00793E62" w:rsidRDefault="00793E62" w:rsidP="00D76DC0">
      <w:pPr>
        <w:pStyle w:val="CodeP"/>
        <w:rPr>
          <w:rStyle w:val="CodeC"/>
        </w:rPr>
      </w:pPr>
      <w:r>
        <w:rPr>
          <w:rStyle w:val="CodeC"/>
        </w:rPr>
        <w:t xml:space="preserve">   radiansPerFrame </w:t>
      </w:r>
      <w:r w:rsidRPr="00793E62">
        <w:rPr>
          <w:rStyle w:val="CodeC"/>
        </w:rPr>
        <w:sym w:font="Wingdings" w:char="F0DF"/>
      </w:r>
      <w:r>
        <w:rPr>
          <w:rStyle w:val="CodeC"/>
        </w:rPr>
        <w:t xml:space="preserve"> (radiansInADay / framerate) x (timeDilation / secondsPerDay)</w:t>
      </w:r>
    </w:p>
    <w:p w14:paraId="37206011" w14:textId="2D738D21" w:rsidR="00793E62" w:rsidRDefault="00793E62" w:rsidP="00D76DC0">
      <w:pPr>
        <w:pStyle w:val="CodeP"/>
        <w:rPr>
          <w:rStyle w:val="CodeC"/>
        </w:rPr>
      </w:pPr>
      <w:r>
        <w:rPr>
          <w:rStyle w:val="CodeC"/>
        </w:rPr>
        <w:t xml:space="preserve">   satellites.push_back(Earth(radiansPerFrame))</w:t>
      </w:r>
    </w:p>
    <w:p w14:paraId="42BE170C" w14:textId="77777777" w:rsidR="00793E62" w:rsidRDefault="00793E62" w:rsidP="00D76DC0">
      <w:pPr>
        <w:pStyle w:val="CodeP"/>
        <w:rPr>
          <w:rStyle w:val="CodeC"/>
        </w:rPr>
      </w:pPr>
    </w:p>
    <w:p w14:paraId="02517E32" w14:textId="602136E0" w:rsidR="00793E62" w:rsidRDefault="00793E62" w:rsidP="00D76DC0">
      <w:pPr>
        <w:pStyle w:val="CodeP"/>
        <w:rPr>
          <w:rStyle w:val="CodeC"/>
        </w:rPr>
      </w:pPr>
      <w:r>
        <w:rPr>
          <w:rStyle w:val="CodeC"/>
        </w:rPr>
        <w:t xml:space="preserve">   FOR i </w:t>
      </w:r>
      <w:r w:rsidRPr="00793E62">
        <w:rPr>
          <w:rStyle w:val="CodeC"/>
        </w:rPr>
        <w:sym w:font="Wingdings" w:char="F0DF"/>
      </w:r>
      <w:r>
        <w:rPr>
          <w:rStyle w:val="CodeC"/>
        </w:rPr>
        <w:t xml:space="preserve"> 0 … 6</w:t>
      </w:r>
    </w:p>
    <w:p w14:paraId="2CCD1AB7" w14:textId="713A2C02" w:rsidR="00793E62" w:rsidRDefault="00793E62" w:rsidP="00D76DC0">
      <w:pPr>
        <w:pStyle w:val="CodeP"/>
        <w:rPr>
          <w:rStyle w:val="CodeC"/>
        </w:rPr>
      </w:pPr>
      <w:r>
        <w:rPr>
          <w:rStyle w:val="CodeC"/>
        </w:rPr>
        <w:t xml:space="preserve">      Satellites.push</w:t>
      </w:r>
      <w:r w:rsidR="00876F62">
        <w:rPr>
          <w:rStyle w:val="CodeC"/>
        </w:rPr>
        <w:t>_back(GPS(i))</w:t>
      </w:r>
    </w:p>
    <w:p w14:paraId="1561850A" w14:textId="5CE6934D" w:rsidR="00876F62" w:rsidRDefault="00876F62" w:rsidP="00D76DC0">
      <w:pPr>
        <w:pStyle w:val="CodeP"/>
        <w:rPr>
          <w:rStyle w:val="CodeC"/>
        </w:rPr>
      </w:pPr>
      <w:r>
        <w:rPr>
          <w:rStyle w:val="CodeC"/>
        </w:rPr>
        <w:t xml:space="preserve">   Satellites.push_back(Starlink)</w:t>
      </w:r>
    </w:p>
    <w:p w14:paraId="252F93EF" w14:textId="03A5EB21" w:rsidR="00876F62" w:rsidRDefault="00876F62" w:rsidP="00D76DC0">
      <w:pPr>
        <w:pStyle w:val="CodeP"/>
        <w:rPr>
          <w:rStyle w:val="CodeC"/>
        </w:rPr>
      </w:pPr>
      <w:r>
        <w:rPr>
          <w:rStyle w:val="CodeC"/>
        </w:rPr>
        <w:t xml:space="preserve">   </w:t>
      </w:r>
      <w:r>
        <w:rPr>
          <w:rStyle w:val="CodeC"/>
        </w:rPr>
        <w:t>Satellites.push_back(</w:t>
      </w:r>
      <w:r>
        <w:rPr>
          <w:rStyle w:val="CodeC"/>
        </w:rPr>
        <w:t>Hubble</w:t>
      </w:r>
      <w:r>
        <w:rPr>
          <w:rStyle w:val="CodeC"/>
        </w:rPr>
        <w:t>)</w:t>
      </w:r>
    </w:p>
    <w:p w14:paraId="42117585" w14:textId="6720BD67" w:rsidR="00876F62" w:rsidRDefault="00876F62" w:rsidP="00D76DC0">
      <w:pPr>
        <w:pStyle w:val="CodeP"/>
        <w:rPr>
          <w:rStyle w:val="CodeC"/>
        </w:rPr>
      </w:pPr>
      <w:r>
        <w:rPr>
          <w:rStyle w:val="CodeC"/>
        </w:rPr>
        <w:t xml:space="preserve">   </w:t>
      </w:r>
      <w:r>
        <w:rPr>
          <w:rStyle w:val="CodeC"/>
        </w:rPr>
        <w:t>Satellites.push_back(</w:t>
      </w:r>
      <w:r>
        <w:rPr>
          <w:rStyle w:val="CodeC"/>
        </w:rPr>
        <w:t>Sputnik</w:t>
      </w:r>
      <w:r>
        <w:rPr>
          <w:rStyle w:val="CodeC"/>
        </w:rPr>
        <w:t>)</w:t>
      </w:r>
    </w:p>
    <w:p w14:paraId="4B39D917" w14:textId="4F322955" w:rsidR="00876F62" w:rsidRPr="00312CC4" w:rsidRDefault="00876F62" w:rsidP="00D76DC0">
      <w:pPr>
        <w:pStyle w:val="CodeP"/>
        <w:rPr>
          <w:rStyle w:val="CodeC"/>
        </w:rPr>
      </w:pPr>
      <w:r>
        <w:rPr>
          <w:rStyle w:val="CodeC"/>
        </w:rPr>
        <w:lastRenderedPageBreak/>
        <w:t xml:space="preserve">   </w:t>
      </w:r>
      <w:r>
        <w:rPr>
          <w:rStyle w:val="CodeC"/>
        </w:rPr>
        <w:t>Satellites.push_back(</w:t>
      </w:r>
      <w:r>
        <w:rPr>
          <w:rStyle w:val="CodeC"/>
        </w:rPr>
        <w:t>Dragon</w:t>
      </w:r>
      <w:r>
        <w:rPr>
          <w:rStyle w:val="CodeC"/>
        </w:rPr>
        <w:t>)</w:t>
      </w:r>
    </w:p>
    <w:p w14:paraId="7C4D68A5" w14:textId="5E7CB5F9" w:rsidR="0081097B" w:rsidRDefault="00D9511C" w:rsidP="00D9511C">
      <w:pPr>
        <w:pStyle w:val="Heading2"/>
      </w:pPr>
      <w:r>
        <w:t>Sim::move()</w:t>
      </w:r>
    </w:p>
    <w:p w14:paraId="25AAE412" w14:textId="4CBF8C9E" w:rsidR="00D9511C" w:rsidRDefault="00D9511C" w:rsidP="00D9511C">
      <w:pPr>
        <w:pStyle w:val="CodeP"/>
      </w:pPr>
      <w:r>
        <w:t>Sim.move()</w:t>
      </w:r>
    </w:p>
    <w:p w14:paraId="65E03D99" w14:textId="79E7F007" w:rsidR="008A009E" w:rsidRDefault="008A009E" w:rsidP="00D9511C">
      <w:pPr>
        <w:pStyle w:val="CodeP"/>
      </w:pPr>
      <w:r>
        <w:t xml:space="preserve">   Time </w:t>
      </w:r>
      <w:r>
        <w:sym w:font="Wingdings" w:char="F0DF"/>
      </w:r>
      <w:r>
        <w:t xml:space="preserve"> timedilation / framerate</w:t>
      </w:r>
    </w:p>
    <w:p w14:paraId="091AB458" w14:textId="77777777" w:rsidR="008A009E" w:rsidRDefault="008A009E" w:rsidP="00D9511C">
      <w:pPr>
        <w:pStyle w:val="CodeP"/>
      </w:pPr>
    </w:p>
    <w:p w14:paraId="734C5B02" w14:textId="280104A6" w:rsidR="008A009E" w:rsidRDefault="008A009E" w:rsidP="00D9511C">
      <w:pPr>
        <w:pStyle w:val="CodeP"/>
      </w:pPr>
      <w:r>
        <w:t xml:space="preserve">   FOR satellite IN satellites</w:t>
      </w:r>
    </w:p>
    <w:p w14:paraId="339F3015" w14:textId="56B77027" w:rsidR="008A009E" w:rsidRDefault="008A009E" w:rsidP="00D9511C">
      <w:pPr>
        <w:pStyle w:val="CodeP"/>
      </w:pPr>
      <w:r>
        <w:t xml:space="preserve">      Satellite.move(time)</w:t>
      </w:r>
    </w:p>
    <w:p w14:paraId="4E5071FD" w14:textId="77777777" w:rsidR="008A009E" w:rsidRDefault="008A009E" w:rsidP="00D9511C">
      <w:pPr>
        <w:pStyle w:val="CodeP"/>
      </w:pPr>
    </w:p>
    <w:p w14:paraId="359DC1DD" w14:textId="1C325A46" w:rsidR="008A009E" w:rsidRDefault="008A009E" w:rsidP="00D9511C">
      <w:pPr>
        <w:pStyle w:val="CodeP"/>
      </w:pPr>
      <w:r>
        <w:t xml:space="preserve">   FOR it1 </w:t>
      </w:r>
      <w:r>
        <w:sym w:font="Wingdings" w:char="F0DF"/>
      </w:r>
      <w:r>
        <w:t xml:space="preserve"> </w:t>
      </w:r>
      <w:r w:rsidR="00805B8F">
        <w:t>satellites.begin() … satellites.end()</w:t>
      </w:r>
    </w:p>
    <w:p w14:paraId="5DB3220A" w14:textId="427B4260" w:rsidR="00805B8F" w:rsidRDefault="00805B8F" w:rsidP="00D9511C">
      <w:pPr>
        <w:pStyle w:val="CodeP"/>
      </w:pPr>
      <w:r>
        <w:t xml:space="preserve">      FOR it2 </w:t>
      </w:r>
      <w:r>
        <w:sym w:font="Wingdings" w:char="F0DF"/>
      </w:r>
      <w:r>
        <w:t xml:space="preserve"> it1 + 1 … satellites.end()</w:t>
      </w:r>
    </w:p>
    <w:p w14:paraId="6D7ED2C8" w14:textId="0345100C" w:rsidR="00805B8F" w:rsidRDefault="00805B8F" w:rsidP="00D9511C">
      <w:pPr>
        <w:pStyle w:val="CodeP"/>
      </w:pPr>
      <w:r>
        <w:t xml:space="preserve">         IF NOT it1</w:t>
      </w:r>
      <w:r w:rsidR="001C5D24">
        <w:t>.dead and NOT it2.dead</w:t>
      </w:r>
    </w:p>
    <w:p w14:paraId="14D030DC" w14:textId="3DD58E8B" w:rsidR="001C5D24" w:rsidRDefault="001C5D24" w:rsidP="00D9511C">
      <w:pPr>
        <w:pStyle w:val="CodeP"/>
      </w:pPr>
      <w:r>
        <w:t xml:space="preserve">            Distance </w:t>
      </w:r>
      <w:r>
        <w:sym w:font="Wingdings" w:char="F0DF"/>
      </w:r>
      <w:r>
        <w:t xml:space="preserve"> </w:t>
      </w:r>
      <w:r w:rsidR="00183955">
        <w:t>computeDistance(it1.position, it2.position)</w:t>
      </w:r>
    </w:p>
    <w:p w14:paraId="1F3662B5" w14:textId="6512EA44" w:rsidR="00183955" w:rsidRDefault="00183955" w:rsidP="00D9511C">
      <w:pPr>
        <w:pStyle w:val="CodeP"/>
      </w:pPr>
      <w:r>
        <w:t xml:space="preserve">            IF distance &lt; it1.radius</w:t>
      </w:r>
      <w:r w:rsidR="006A1E31">
        <w:t xml:space="preserve"> + it2.radius</w:t>
      </w:r>
    </w:p>
    <w:p w14:paraId="468F628E" w14:textId="17504952" w:rsidR="006A1E31" w:rsidRDefault="006A1E31" w:rsidP="00D9511C">
      <w:pPr>
        <w:pStyle w:val="CodeP"/>
      </w:pPr>
      <w:r>
        <w:t xml:space="preserve">               It1.kill()</w:t>
      </w:r>
    </w:p>
    <w:p w14:paraId="32FAC423" w14:textId="026ECA5E" w:rsidR="006A1E31" w:rsidRDefault="006A1E31" w:rsidP="00D9511C">
      <w:pPr>
        <w:pStyle w:val="CodeP"/>
      </w:pPr>
      <w:r>
        <w:t xml:space="preserve">               It2.kill()</w:t>
      </w:r>
    </w:p>
    <w:p w14:paraId="5A1910AD" w14:textId="77777777" w:rsidR="006A1E31" w:rsidRDefault="006A1E31" w:rsidP="00D9511C">
      <w:pPr>
        <w:pStyle w:val="CodeP"/>
      </w:pPr>
    </w:p>
    <w:p w14:paraId="677DB6D9" w14:textId="0527F83A" w:rsidR="006A1E31" w:rsidRDefault="006A1E31" w:rsidP="00D9511C">
      <w:pPr>
        <w:pStyle w:val="CodeP"/>
      </w:pPr>
      <w:r>
        <w:t xml:space="preserve">   FOR it </w:t>
      </w:r>
      <w:r>
        <w:sym w:font="Wingdings" w:char="F0DF"/>
      </w:r>
      <w:r>
        <w:t xml:space="preserve"> satellites.begin() … satellites.end()</w:t>
      </w:r>
    </w:p>
    <w:p w14:paraId="359A9423" w14:textId="257B2440" w:rsidR="006A1E31" w:rsidRDefault="006A1E31" w:rsidP="00D9511C">
      <w:pPr>
        <w:pStyle w:val="CodeP"/>
      </w:pPr>
      <w:r>
        <w:t xml:space="preserve">      IF it.dead()</w:t>
      </w:r>
    </w:p>
    <w:p w14:paraId="7121EAF9" w14:textId="5CAB277E" w:rsidR="00740F4B" w:rsidRDefault="00740F4B" w:rsidP="00D9511C">
      <w:pPr>
        <w:pStyle w:val="CodeP"/>
      </w:pPr>
      <w:r>
        <w:t xml:space="preserve">         It.destroy(satellites)</w:t>
      </w:r>
    </w:p>
    <w:p w14:paraId="364CA177" w14:textId="58F93C64" w:rsidR="001C5D24" w:rsidRDefault="00740F4B" w:rsidP="00740F4B">
      <w:pPr>
        <w:pStyle w:val="CodeP"/>
      </w:pPr>
      <w:r>
        <w:t xml:space="preserve">         It </w:t>
      </w:r>
      <w:r>
        <w:sym w:font="Wingdings" w:char="F0DF"/>
      </w:r>
      <w:r>
        <w:t xml:space="preserve"> satellites.erase(it)</w:t>
      </w:r>
    </w:p>
    <w:p w14:paraId="3F8EE875" w14:textId="7F490E7C" w:rsidR="00D9511C" w:rsidRDefault="003A35F5" w:rsidP="00D9511C">
      <w:pPr>
        <w:pStyle w:val="Heading2"/>
      </w:pPr>
      <w:r>
        <w:t>Satellite::move()</w:t>
      </w:r>
    </w:p>
    <w:p w14:paraId="76A4B07A" w14:textId="2CD5F377" w:rsidR="003A35F5" w:rsidRDefault="003A35F5" w:rsidP="003A35F5">
      <w:pPr>
        <w:pStyle w:val="CodeP"/>
      </w:pPr>
      <w:r>
        <w:t>Satellite.move(time)</w:t>
      </w:r>
    </w:p>
    <w:p w14:paraId="01940AC7" w14:textId="78136F42" w:rsidR="008A1442" w:rsidRDefault="008A1442" w:rsidP="003A35F5">
      <w:pPr>
        <w:pStyle w:val="CodeP"/>
      </w:pPr>
      <w:r>
        <w:t xml:space="preserve">   aGravity </w:t>
      </w:r>
      <w:r>
        <w:sym w:font="Wingdings" w:char="F0DF"/>
      </w:r>
      <w:r>
        <w:t xml:space="preserve"> getGravity(pos)</w:t>
      </w:r>
    </w:p>
    <w:p w14:paraId="4A3248DE" w14:textId="0236F8C9" w:rsidR="008A1442" w:rsidRDefault="008A1442" w:rsidP="003A35F5">
      <w:pPr>
        <w:pStyle w:val="CodeP"/>
      </w:pPr>
      <w:r>
        <w:t xml:space="preserve">   updateVelocity(velocity, aGravity, </w:t>
      </w:r>
      <w:r w:rsidR="00035997">
        <w:t>time)</w:t>
      </w:r>
    </w:p>
    <w:p w14:paraId="30C168CD" w14:textId="5A1F5242" w:rsidR="00035997" w:rsidRDefault="00035997" w:rsidP="003A35F5">
      <w:pPr>
        <w:pStyle w:val="CodeP"/>
      </w:pPr>
      <w:r>
        <w:t xml:space="preserve">   updatePosition(pos, velocity, gravity, time)</w:t>
      </w:r>
    </w:p>
    <w:p w14:paraId="64C335E5" w14:textId="50F98323" w:rsidR="00035997" w:rsidRDefault="00035997" w:rsidP="003A35F5">
      <w:pPr>
        <w:pStyle w:val="CodeP"/>
      </w:pPr>
      <w:r>
        <w:t xml:space="preserve">   direction.rotate(angularVelocity)</w:t>
      </w:r>
    </w:p>
    <w:p w14:paraId="7537D8D0" w14:textId="54CE3DCF" w:rsidR="003A35F5" w:rsidRDefault="003A35F5" w:rsidP="003A35F5">
      <w:pPr>
        <w:pStyle w:val="Heading2"/>
      </w:pPr>
      <w:r>
        <w:t>GPS::destroy()</w:t>
      </w:r>
    </w:p>
    <w:p w14:paraId="5C8D3115" w14:textId="49C9249D" w:rsidR="003A35F5" w:rsidRDefault="003A35F5" w:rsidP="003A35F5">
      <w:pPr>
        <w:pStyle w:val="CodeP"/>
      </w:pPr>
      <w:r>
        <w:t>GPS.destroy(satellites)</w:t>
      </w:r>
    </w:p>
    <w:p w14:paraId="25B2F9F8" w14:textId="6969678A" w:rsidR="00035997" w:rsidRDefault="00035997" w:rsidP="003A35F5">
      <w:pPr>
        <w:pStyle w:val="CodeP"/>
      </w:pPr>
      <w:r>
        <w:t xml:space="preserve">   Satellites.push_back(GPSCenter(this, Direction(90)))</w:t>
      </w:r>
    </w:p>
    <w:p w14:paraId="26E52B44" w14:textId="09F58B40" w:rsidR="00CE4584" w:rsidRDefault="00CE4584" w:rsidP="00CE4584">
      <w:pPr>
        <w:pStyle w:val="CodeP"/>
      </w:pPr>
      <w:r>
        <w:t xml:space="preserve">   </w:t>
      </w:r>
      <w:r>
        <w:t>Satellites.push_back(</w:t>
      </w:r>
      <w:r>
        <w:t>GPSLeft</w:t>
      </w:r>
      <w:r>
        <w:t>(this, Direction(0)))</w:t>
      </w:r>
    </w:p>
    <w:p w14:paraId="29855AE4" w14:textId="5B55E9C2" w:rsidR="00CE4584" w:rsidRDefault="00CE4584" w:rsidP="00CE4584">
      <w:pPr>
        <w:pStyle w:val="CodeP"/>
      </w:pPr>
      <w:r>
        <w:t xml:space="preserve">   </w:t>
      </w:r>
      <w:r>
        <w:t>Satellites.push_back(</w:t>
      </w:r>
      <w:r>
        <w:t>GPSRight</w:t>
      </w:r>
      <w:r>
        <w:t>(this, Direction(</w:t>
      </w:r>
      <w:r>
        <w:t>180</w:t>
      </w:r>
      <w:r>
        <w:t>)))</w:t>
      </w:r>
    </w:p>
    <w:p w14:paraId="26D3887F" w14:textId="77549177" w:rsidR="00CE4584" w:rsidRDefault="00CE4584" w:rsidP="00CE4584">
      <w:pPr>
        <w:pStyle w:val="CodeP"/>
      </w:pPr>
      <w:r>
        <w:t xml:space="preserve">   </w:t>
      </w:r>
      <w:r>
        <w:t>Satellites.push_back(</w:t>
      </w:r>
      <w:r>
        <w:t>Fragment</w:t>
      </w:r>
      <w:r>
        <w:t>(this, Direction(</w:t>
      </w:r>
      <w:r>
        <w:t>330</w:t>
      </w:r>
      <w:r>
        <w:t>)))</w:t>
      </w:r>
    </w:p>
    <w:p w14:paraId="25721124" w14:textId="3C52A476" w:rsidR="00035997" w:rsidRDefault="00CE4584" w:rsidP="00CE4584">
      <w:pPr>
        <w:pStyle w:val="CodeP"/>
      </w:pPr>
      <w:r>
        <w:t xml:space="preserve">   </w:t>
      </w:r>
      <w:r>
        <w:t>Satellites.push_back(</w:t>
      </w:r>
      <w:r>
        <w:t>Fragment</w:t>
      </w:r>
      <w:r>
        <w:t>(this, Direction(</w:t>
      </w:r>
      <w:r>
        <w:t>250</w:t>
      </w:r>
      <w:r>
        <w:t>)))</w:t>
      </w:r>
    </w:p>
    <w:p w14:paraId="2796CD84" w14:textId="1210A2FC" w:rsidR="003A35F5" w:rsidRDefault="003A35F5" w:rsidP="003A35F5">
      <w:pPr>
        <w:pStyle w:val="Heading2"/>
      </w:pPr>
      <w:r>
        <w:t>GPSRight::destroy()</w:t>
      </w:r>
    </w:p>
    <w:p w14:paraId="3E1AEB4F" w14:textId="3735AC68" w:rsidR="003A35F5" w:rsidRDefault="003A35F5" w:rsidP="003A35F5">
      <w:pPr>
        <w:pStyle w:val="CodeP"/>
      </w:pPr>
      <w:r>
        <w:t>GPSRight.destroy(satellites)</w:t>
      </w:r>
    </w:p>
    <w:p w14:paraId="5FF98D50" w14:textId="580EE7EE" w:rsidR="00832689" w:rsidRDefault="00832689" w:rsidP="003A35F5">
      <w:pPr>
        <w:pStyle w:val="CodeP"/>
      </w:pPr>
      <w:r>
        <w:t xml:space="preserve">   Satellites.push_back(Fragment(this, Direction(115)))</w:t>
      </w:r>
    </w:p>
    <w:p w14:paraId="09CDB0CD" w14:textId="50FC250F" w:rsidR="00832689" w:rsidRDefault="00832689" w:rsidP="00832689">
      <w:pPr>
        <w:pStyle w:val="CodeP"/>
      </w:pPr>
      <w:r>
        <w:t xml:space="preserve">   </w:t>
      </w:r>
      <w:r>
        <w:t>Satellites.push_back(Fragment(this, Direction(</w:t>
      </w:r>
      <w:r>
        <w:t>325</w:t>
      </w:r>
      <w:r>
        <w:t>)))</w:t>
      </w:r>
    </w:p>
    <w:p w14:paraId="7602733F" w14:textId="4014B7CA" w:rsidR="003A35F5" w:rsidRDefault="00AC3D9D" w:rsidP="00AC3D9D">
      <w:pPr>
        <w:pStyle w:val="Heading2"/>
      </w:pPr>
      <w:r>
        <w:t>Ship::input()</w:t>
      </w:r>
    </w:p>
    <w:p w14:paraId="0245AA93" w14:textId="77E8B127" w:rsidR="00AC3D9D" w:rsidRDefault="00AC3D9D" w:rsidP="00AC3D9D">
      <w:pPr>
        <w:pStyle w:val="CodeP"/>
      </w:pPr>
      <w:r>
        <w:t>Ship.input(ui, satellites)</w:t>
      </w:r>
    </w:p>
    <w:p w14:paraId="3B86294B" w14:textId="1838913A" w:rsidR="00AC3D9D" w:rsidRDefault="00832689" w:rsidP="00AC3D9D">
      <w:pPr>
        <w:pStyle w:val="CodeP"/>
      </w:pPr>
      <w:r>
        <w:t xml:space="preserve">   </w:t>
      </w:r>
      <w:r w:rsidR="00ED175E">
        <w:t>Direction.rotate((ui.isRight() ? 0.1) + (ui.isLeft() ? -0.1))</w:t>
      </w:r>
    </w:p>
    <w:p w14:paraId="783AC9AB" w14:textId="77777777" w:rsidR="00ED175E" w:rsidRDefault="00ED175E" w:rsidP="00AC3D9D">
      <w:pPr>
        <w:pStyle w:val="CodeP"/>
      </w:pPr>
    </w:p>
    <w:p w14:paraId="757169DD" w14:textId="623E8968" w:rsidR="00ED175E" w:rsidRDefault="00ED175E" w:rsidP="00AC3D9D">
      <w:pPr>
        <w:pStyle w:val="CodeP"/>
      </w:pPr>
      <w:r>
        <w:t xml:space="preserve">   IF ui.isDown()</w:t>
      </w:r>
    </w:p>
    <w:p w14:paraId="34790F2E" w14:textId="5ACE2798" w:rsidR="00ED175E" w:rsidRDefault="00ED175E" w:rsidP="00AC3D9D">
      <w:pPr>
        <w:pStyle w:val="CodeP"/>
      </w:pPr>
      <w:r>
        <w:t xml:space="preserve">      Acceleration </w:t>
      </w:r>
      <w:r>
        <w:sym w:font="Wingdings" w:char="F0DF"/>
      </w:r>
      <w:r>
        <w:t xml:space="preserve"> 30, direction</w:t>
      </w:r>
    </w:p>
    <w:p w14:paraId="5AE41238" w14:textId="15DD3305" w:rsidR="00ED175E" w:rsidRDefault="00ED175E" w:rsidP="00AC3D9D">
      <w:pPr>
        <w:pStyle w:val="CodeP"/>
      </w:pPr>
      <w:r>
        <w:t xml:space="preserve">      Velocity += acceleration</w:t>
      </w:r>
    </w:p>
    <w:p w14:paraId="77046286" w14:textId="77777777" w:rsidR="00ED175E" w:rsidRDefault="00ED175E" w:rsidP="00AC3D9D">
      <w:pPr>
        <w:pStyle w:val="CodeP"/>
      </w:pPr>
    </w:p>
    <w:p w14:paraId="2A7D56B7" w14:textId="18872B91" w:rsidR="00ED175E" w:rsidRDefault="00ED175E" w:rsidP="00AC3D9D">
      <w:pPr>
        <w:pStyle w:val="CodeP"/>
      </w:pPr>
      <w:r>
        <w:t xml:space="preserve">   IF isSpace()</w:t>
      </w:r>
    </w:p>
    <w:p w14:paraId="377A43CD" w14:textId="2A5C2D09" w:rsidR="00ED175E" w:rsidRDefault="00ED175E" w:rsidP="00AC3D9D">
      <w:pPr>
        <w:pStyle w:val="CodeP"/>
      </w:pPr>
      <w:r>
        <w:t xml:space="preserve">      vBullet </w:t>
      </w:r>
      <w:r>
        <w:sym w:font="Wingdings" w:char="F0DF"/>
      </w:r>
      <w:r>
        <w:t xml:space="preserve"> 9000, direction</w:t>
      </w:r>
    </w:p>
    <w:p w14:paraId="6C94E927" w14:textId="56ABCF32" w:rsidR="00ED175E" w:rsidRPr="00AC3D9D" w:rsidRDefault="00ED175E" w:rsidP="00AC3D9D">
      <w:pPr>
        <w:pStyle w:val="CodeP"/>
      </w:pPr>
      <w:r>
        <w:t xml:space="preserve">      satellites.push_back(Projectile(position, vBullet))</w:t>
      </w:r>
    </w:p>
    <w:sectPr w:rsidR="00ED175E" w:rsidRPr="00AC3D9D" w:rsidSect="00E02282">
      <w:headerReference w:type="default" r:id="rId14"/>
      <w:footerReference w:type="default" r:id="rId15"/>
      <w:pgSz w:w="12240" w:h="15840"/>
      <w:pgMar w:top="864" w:right="1210" w:bottom="850" w:left="12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60B5A" w14:textId="77777777" w:rsidR="00820DAF" w:rsidRDefault="00820DAF">
      <w:r>
        <w:separator/>
      </w:r>
    </w:p>
  </w:endnote>
  <w:endnote w:type="continuationSeparator" w:id="0">
    <w:p w14:paraId="3D5DD2D0" w14:textId="77777777" w:rsidR="00820DAF" w:rsidRDefault="00820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lliard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C9D35" w14:textId="77777777" w:rsidR="00DB69B0" w:rsidRDefault="00DB69B0" w:rsidP="001C215D">
    <w:pPr>
      <w:pStyle w:val="Header"/>
      <w:rPr>
        <w:b/>
      </w:rPr>
    </w:pPr>
  </w:p>
  <w:p w14:paraId="6797E1CD" w14:textId="1F489465" w:rsidR="00A5281F" w:rsidRPr="001C215D" w:rsidRDefault="00A5281F" w:rsidP="001C215D">
    <w:pPr>
      <w:pStyle w:val="Header"/>
    </w:pPr>
    <w:r w:rsidRPr="001C215D">
      <w:rPr>
        <w:b/>
      </w:rPr>
      <w:t xml:space="preserve">Page </w:t>
    </w:r>
    <w:r w:rsidR="00D13F14" w:rsidRPr="001C215D">
      <w:rPr>
        <w:b/>
      </w:rPr>
      <w:fldChar w:fldCharType="begin"/>
    </w:r>
    <w:r w:rsidRPr="001C215D">
      <w:rPr>
        <w:b/>
      </w:rPr>
      <w:instrText xml:space="preserve"> page </w:instrText>
    </w:r>
    <w:r w:rsidR="00D13F14" w:rsidRPr="001C215D">
      <w:rPr>
        <w:b/>
      </w:rPr>
      <w:fldChar w:fldCharType="separate"/>
    </w:r>
    <w:r w:rsidR="002E7BFF">
      <w:rPr>
        <w:b/>
        <w:noProof/>
      </w:rPr>
      <w:t>1</w:t>
    </w:r>
    <w:r w:rsidR="00D13F14" w:rsidRPr="001C215D">
      <w:rPr>
        <w:b/>
      </w:rPr>
      <w:fldChar w:fldCharType="end"/>
    </w:r>
    <w:r w:rsidRPr="001C215D">
      <w:rPr>
        <w:b/>
      </w:rPr>
      <w:t xml:space="preserve"> of </w:t>
    </w:r>
    <w:r w:rsidR="00D13F14" w:rsidRPr="001C215D">
      <w:rPr>
        <w:b/>
      </w:rPr>
      <w:fldChar w:fldCharType="begin"/>
    </w:r>
    <w:r w:rsidRPr="001C215D">
      <w:rPr>
        <w:b/>
      </w:rPr>
      <w:instrText xml:space="preserve"> numpages </w:instrText>
    </w:r>
    <w:r w:rsidR="00D13F14" w:rsidRPr="001C215D">
      <w:rPr>
        <w:b/>
      </w:rPr>
      <w:fldChar w:fldCharType="separate"/>
    </w:r>
    <w:r w:rsidR="002E7BFF">
      <w:rPr>
        <w:b/>
        <w:noProof/>
      </w:rPr>
      <w:t>1</w:t>
    </w:r>
    <w:r w:rsidR="00D13F14" w:rsidRPr="001C215D">
      <w:rPr>
        <w:b/>
      </w:rPr>
      <w:fldChar w:fldCharType="end"/>
    </w:r>
    <w:r>
      <w:t xml:space="preserve">     |     </w:t>
    </w:r>
    <w:r w:rsidR="00D26CCF">
      <w:fldChar w:fldCharType="begin"/>
    </w:r>
    <w:r w:rsidR="00D26CCF">
      <w:instrText xml:space="preserve"> Subject</w:instrText>
    </w:r>
    <w:r w:rsidR="00D26CCF">
      <w:fldChar w:fldCharType="separate"/>
    </w:r>
    <w:r w:rsidR="00CF03DE">
      <w:t>CSE 331: Design Patterns</w:t>
    </w:r>
    <w:r w:rsidR="00D26CCF">
      <w:fldChar w:fldCharType="end"/>
    </w:r>
    <w:r>
      <w:t xml:space="preserve">     |     </w:t>
    </w:r>
    <w:fldSimple w:instr=" DOCPROPERTY  Title ">
      <w:r w:rsidR="00CF03DE">
        <w:t>Lab 03: Algorithm Abstraction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687A9" w14:textId="77777777" w:rsidR="00820DAF" w:rsidRDefault="00820DAF">
      <w:r>
        <w:separator/>
      </w:r>
    </w:p>
  </w:footnote>
  <w:footnote w:type="continuationSeparator" w:id="0">
    <w:p w14:paraId="45F98080" w14:textId="77777777" w:rsidR="00820DAF" w:rsidRDefault="00820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0DA48" w14:textId="77777777" w:rsidR="00A5281F" w:rsidRPr="008B2316" w:rsidRDefault="00A5281F" w:rsidP="008B2316">
    <w:pPr>
      <w:tabs>
        <w:tab w:val="center" w:pos="1800"/>
        <w:tab w:val="left" w:pos="4680"/>
      </w:tabs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D7A2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8078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8CC44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352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9E23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0646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765F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B2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6ED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3493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F24CD"/>
    <w:multiLevelType w:val="multilevel"/>
    <w:tmpl w:val="57B2C58A"/>
    <w:numStyleLink w:val="Standardbulletedlist"/>
  </w:abstractNum>
  <w:abstractNum w:abstractNumId="11" w15:restartNumberingAfterBreak="0">
    <w:nsid w:val="0FDF4B82"/>
    <w:multiLevelType w:val="hybridMultilevel"/>
    <w:tmpl w:val="47840FFE"/>
    <w:lvl w:ilvl="0" w:tplc="E1FAD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AB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EE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0A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0D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4F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CB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A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0E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C2EB1"/>
    <w:multiLevelType w:val="hybridMultilevel"/>
    <w:tmpl w:val="F8D24C16"/>
    <w:lvl w:ilvl="0" w:tplc="6E02CDCA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D749B0"/>
    <w:multiLevelType w:val="hybridMultilevel"/>
    <w:tmpl w:val="5ABA1ECE"/>
    <w:lvl w:ilvl="0" w:tplc="D0F24F66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20060"/>
    <w:multiLevelType w:val="hybridMultilevel"/>
    <w:tmpl w:val="BBBC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A25A4"/>
    <w:multiLevelType w:val="multilevel"/>
    <w:tmpl w:val="CA6AC5B0"/>
    <w:styleLink w:val="StandardNumbered"/>
    <w:lvl w:ilvl="0">
      <w:start w:val="1"/>
      <w:numFmt w:val="decimal"/>
      <w:pStyle w:val="NumberParagraph"/>
      <w:lvlText w:val="%1."/>
      <w:lvlJc w:val="left"/>
      <w:pPr>
        <w:tabs>
          <w:tab w:val="num" w:pos="720"/>
        </w:tabs>
        <w:ind w:left="720" w:hanging="360"/>
      </w:pPr>
      <w:rPr>
        <w:rFonts w:ascii="Galliard BT" w:hAnsi="Galliard BT"/>
        <w:color w:val="466BA6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3D7728"/>
    <w:multiLevelType w:val="hybridMultilevel"/>
    <w:tmpl w:val="F5460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913BB"/>
    <w:multiLevelType w:val="multilevel"/>
    <w:tmpl w:val="CA6AC5B0"/>
    <w:numStyleLink w:val="StandardNumbered"/>
  </w:abstractNum>
  <w:abstractNum w:abstractNumId="18" w15:restartNumberingAfterBreak="0">
    <w:nsid w:val="54673590"/>
    <w:multiLevelType w:val="multilevel"/>
    <w:tmpl w:val="57B2C58A"/>
    <w:styleLink w:val="Standardbulletedlist"/>
    <w:lvl w:ilvl="0">
      <w:start w:val="1"/>
      <w:numFmt w:val="bullet"/>
      <w:pStyle w:val="BulletParagraph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  <w:color w:val="466BA6"/>
        <w:sz w:val="24"/>
      </w:rPr>
    </w:lvl>
    <w:lvl w:ilvl="1">
      <w:start w:val="1"/>
      <w:numFmt w:val="bullet"/>
      <w:lvlText w:val=""/>
      <w:lvlJc w:val="left"/>
      <w:pPr>
        <w:tabs>
          <w:tab w:val="num" w:pos="1503"/>
        </w:tabs>
        <w:ind w:left="1503" w:hanging="360"/>
      </w:pPr>
      <w:rPr>
        <w:rFonts w:ascii="Symbol" w:hAnsi="Symbol" w:hint="default"/>
        <w:color w:val="CACFD1"/>
      </w:rPr>
    </w:lvl>
    <w:lvl w:ilvl="2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6F25022F"/>
    <w:multiLevelType w:val="hybridMultilevel"/>
    <w:tmpl w:val="1486A53E"/>
    <w:lvl w:ilvl="0" w:tplc="BDB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69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3AE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41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45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4C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8D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CC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D08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39">
    <w:abstractNumId w:val="19"/>
  </w:num>
  <w:num w:numId="2" w16cid:durableId="1322195454">
    <w:abstractNumId w:val="11"/>
  </w:num>
  <w:num w:numId="3" w16cid:durableId="1596135935">
    <w:abstractNumId w:val="18"/>
  </w:num>
  <w:num w:numId="4" w16cid:durableId="837573236">
    <w:abstractNumId w:val="15"/>
  </w:num>
  <w:num w:numId="5" w16cid:durableId="566649521">
    <w:abstractNumId w:val="18"/>
  </w:num>
  <w:num w:numId="6" w16cid:durableId="724179710">
    <w:abstractNumId w:val="15"/>
  </w:num>
  <w:num w:numId="7" w16cid:durableId="43718578">
    <w:abstractNumId w:val="17"/>
  </w:num>
  <w:num w:numId="8" w16cid:durableId="558323057">
    <w:abstractNumId w:val="10"/>
  </w:num>
  <w:num w:numId="9" w16cid:durableId="299455252">
    <w:abstractNumId w:val="17"/>
  </w:num>
  <w:num w:numId="10" w16cid:durableId="318844502">
    <w:abstractNumId w:val="9"/>
  </w:num>
  <w:num w:numId="11" w16cid:durableId="1876311395">
    <w:abstractNumId w:val="7"/>
  </w:num>
  <w:num w:numId="12" w16cid:durableId="1905215478">
    <w:abstractNumId w:val="6"/>
  </w:num>
  <w:num w:numId="13" w16cid:durableId="1048336555">
    <w:abstractNumId w:val="5"/>
  </w:num>
  <w:num w:numId="14" w16cid:durableId="2100444931">
    <w:abstractNumId w:val="4"/>
  </w:num>
  <w:num w:numId="15" w16cid:durableId="1056315479">
    <w:abstractNumId w:val="8"/>
  </w:num>
  <w:num w:numId="16" w16cid:durableId="186918224">
    <w:abstractNumId w:val="3"/>
  </w:num>
  <w:num w:numId="17" w16cid:durableId="1137574534">
    <w:abstractNumId w:val="2"/>
  </w:num>
  <w:num w:numId="18" w16cid:durableId="810094280">
    <w:abstractNumId w:val="1"/>
  </w:num>
  <w:num w:numId="19" w16cid:durableId="1861821547">
    <w:abstractNumId w:val="0"/>
  </w:num>
  <w:num w:numId="20" w16cid:durableId="1555312375">
    <w:abstractNumId w:val="18"/>
  </w:num>
  <w:num w:numId="21" w16cid:durableId="1384021816">
    <w:abstractNumId w:val="15"/>
  </w:num>
  <w:num w:numId="22" w16cid:durableId="433130464">
    <w:abstractNumId w:val="17"/>
  </w:num>
  <w:num w:numId="23" w16cid:durableId="803044259">
    <w:abstractNumId w:val="10"/>
  </w:num>
  <w:num w:numId="24" w16cid:durableId="922644762">
    <w:abstractNumId w:val="12"/>
  </w:num>
  <w:num w:numId="25" w16cid:durableId="1134297993">
    <w:abstractNumId w:val="16"/>
  </w:num>
  <w:num w:numId="26" w16cid:durableId="1487236936">
    <w:abstractNumId w:val="13"/>
  </w:num>
  <w:num w:numId="27" w16cid:durableId="13539214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>
      <o:colormru v:ext="edit" colors="#466ba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B1"/>
    <w:rsid w:val="0000106F"/>
    <w:rsid w:val="00013AE8"/>
    <w:rsid w:val="000146E5"/>
    <w:rsid w:val="000166FD"/>
    <w:rsid w:val="00021944"/>
    <w:rsid w:val="00034269"/>
    <w:rsid w:val="00035997"/>
    <w:rsid w:val="00041D00"/>
    <w:rsid w:val="00044E30"/>
    <w:rsid w:val="000528C3"/>
    <w:rsid w:val="00056D12"/>
    <w:rsid w:val="000620E9"/>
    <w:rsid w:val="00063C5B"/>
    <w:rsid w:val="000A08A0"/>
    <w:rsid w:val="000A295B"/>
    <w:rsid w:val="000A5B38"/>
    <w:rsid w:val="000B508B"/>
    <w:rsid w:val="000C06A5"/>
    <w:rsid w:val="000C11A7"/>
    <w:rsid w:val="000E07C5"/>
    <w:rsid w:val="000E750E"/>
    <w:rsid w:val="000F0C98"/>
    <w:rsid w:val="000F35E0"/>
    <w:rsid w:val="000F6B50"/>
    <w:rsid w:val="00110B12"/>
    <w:rsid w:val="00113553"/>
    <w:rsid w:val="0011661F"/>
    <w:rsid w:val="001316F4"/>
    <w:rsid w:val="0013349A"/>
    <w:rsid w:val="0013469F"/>
    <w:rsid w:val="00135125"/>
    <w:rsid w:val="00136F4E"/>
    <w:rsid w:val="00141FEF"/>
    <w:rsid w:val="00142601"/>
    <w:rsid w:val="001427F5"/>
    <w:rsid w:val="001509D6"/>
    <w:rsid w:val="00151EBA"/>
    <w:rsid w:val="00170328"/>
    <w:rsid w:val="00177EA7"/>
    <w:rsid w:val="00183955"/>
    <w:rsid w:val="00190E4C"/>
    <w:rsid w:val="00193C8D"/>
    <w:rsid w:val="001A22E1"/>
    <w:rsid w:val="001A4793"/>
    <w:rsid w:val="001A6A79"/>
    <w:rsid w:val="001C215D"/>
    <w:rsid w:val="001C5D24"/>
    <w:rsid w:val="001D6992"/>
    <w:rsid w:val="001F2C89"/>
    <w:rsid w:val="00201B89"/>
    <w:rsid w:val="00203C7A"/>
    <w:rsid w:val="00214390"/>
    <w:rsid w:val="00217AC3"/>
    <w:rsid w:val="00221088"/>
    <w:rsid w:val="00223754"/>
    <w:rsid w:val="002325E3"/>
    <w:rsid w:val="00232CB5"/>
    <w:rsid w:val="0023728C"/>
    <w:rsid w:val="00242B22"/>
    <w:rsid w:val="002464C1"/>
    <w:rsid w:val="00250903"/>
    <w:rsid w:val="00255592"/>
    <w:rsid w:val="002568EF"/>
    <w:rsid w:val="00267CF8"/>
    <w:rsid w:val="00277A41"/>
    <w:rsid w:val="00283BB7"/>
    <w:rsid w:val="002859AD"/>
    <w:rsid w:val="00290972"/>
    <w:rsid w:val="00290AE3"/>
    <w:rsid w:val="0029269D"/>
    <w:rsid w:val="00294E61"/>
    <w:rsid w:val="002A4F1C"/>
    <w:rsid w:val="002C4304"/>
    <w:rsid w:val="002E188B"/>
    <w:rsid w:val="002E4349"/>
    <w:rsid w:val="002E7BFF"/>
    <w:rsid w:val="00312CC4"/>
    <w:rsid w:val="003179A2"/>
    <w:rsid w:val="00332021"/>
    <w:rsid w:val="0033579C"/>
    <w:rsid w:val="003421C5"/>
    <w:rsid w:val="00345BEE"/>
    <w:rsid w:val="003543F9"/>
    <w:rsid w:val="00355896"/>
    <w:rsid w:val="003578CD"/>
    <w:rsid w:val="00361630"/>
    <w:rsid w:val="003629FD"/>
    <w:rsid w:val="003712B3"/>
    <w:rsid w:val="0038467A"/>
    <w:rsid w:val="00395675"/>
    <w:rsid w:val="00396542"/>
    <w:rsid w:val="003A35F5"/>
    <w:rsid w:val="003A5A6C"/>
    <w:rsid w:val="003B0F00"/>
    <w:rsid w:val="003B7ED7"/>
    <w:rsid w:val="003C1645"/>
    <w:rsid w:val="003C204B"/>
    <w:rsid w:val="003C748B"/>
    <w:rsid w:val="003D1C90"/>
    <w:rsid w:val="003D41D3"/>
    <w:rsid w:val="003E27DA"/>
    <w:rsid w:val="003E3458"/>
    <w:rsid w:val="003F771F"/>
    <w:rsid w:val="00405A36"/>
    <w:rsid w:val="00414587"/>
    <w:rsid w:val="00416FB1"/>
    <w:rsid w:val="00421FE9"/>
    <w:rsid w:val="004501CD"/>
    <w:rsid w:val="00452360"/>
    <w:rsid w:val="00470248"/>
    <w:rsid w:val="0047032E"/>
    <w:rsid w:val="00472B0A"/>
    <w:rsid w:val="0047369A"/>
    <w:rsid w:val="00480A1A"/>
    <w:rsid w:val="00480F66"/>
    <w:rsid w:val="00486B1D"/>
    <w:rsid w:val="00487496"/>
    <w:rsid w:val="00490042"/>
    <w:rsid w:val="0049360D"/>
    <w:rsid w:val="004A7902"/>
    <w:rsid w:val="004B00E3"/>
    <w:rsid w:val="004C1E9D"/>
    <w:rsid w:val="004C7363"/>
    <w:rsid w:val="004C7B19"/>
    <w:rsid w:val="004D7560"/>
    <w:rsid w:val="004F36DD"/>
    <w:rsid w:val="004F5F59"/>
    <w:rsid w:val="00501E64"/>
    <w:rsid w:val="00505B41"/>
    <w:rsid w:val="00506227"/>
    <w:rsid w:val="00551ACF"/>
    <w:rsid w:val="005531DA"/>
    <w:rsid w:val="00570293"/>
    <w:rsid w:val="0057733F"/>
    <w:rsid w:val="005879A4"/>
    <w:rsid w:val="00593CC3"/>
    <w:rsid w:val="005A6317"/>
    <w:rsid w:val="005B389F"/>
    <w:rsid w:val="005C68A4"/>
    <w:rsid w:val="005C7EBC"/>
    <w:rsid w:val="005D53A7"/>
    <w:rsid w:val="005E38BE"/>
    <w:rsid w:val="005F413F"/>
    <w:rsid w:val="00604BCC"/>
    <w:rsid w:val="0061014D"/>
    <w:rsid w:val="00616A0E"/>
    <w:rsid w:val="006172FE"/>
    <w:rsid w:val="006222D9"/>
    <w:rsid w:val="0063059D"/>
    <w:rsid w:val="006336F6"/>
    <w:rsid w:val="00647B9C"/>
    <w:rsid w:val="00650B96"/>
    <w:rsid w:val="0065680B"/>
    <w:rsid w:val="00660E03"/>
    <w:rsid w:val="00672FFD"/>
    <w:rsid w:val="00676E5F"/>
    <w:rsid w:val="006869A7"/>
    <w:rsid w:val="0069046E"/>
    <w:rsid w:val="00692F14"/>
    <w:rsid w:val="006A1E31"/>
    <w:rsid w:val="006A350E"/>
    <w:rsid w:val="006A4A54"/>
    <w:rsid w:val="006B1EE6"/>
    <w:rsid w:val="006B232E"/>
    <w:rsid w:val="006B2E9B"/>
    <w:rsid w:val="006B72EA"/>
    <w:rsid w:val="006C2573"/>
    <w:rsid w:val="006C263E"/>
    <w:rsid w:val="006C57BF"/>
    <w:rsid w:val="006D42DA"/>
    <w:rsid w:val="006E47CC"/>
    <w:rsid w:val="006E702C"/>
    <w:rsid w:val="00700521"/>
    <w:rsid w:val="00701EC0"/>
    <w:rsid w:val="00705F0A"/>
    <w:rsid w:val="00710609"/>
    <w:rsid w:val="00710705"/>
    <w:rsid w:val="007116D4"/>
    <w:rsid w:val="00724F41"/>
    <w:rsid w:val="00734057"/>
    <w:rsid w:val="00740F4B"/>
    <w:rsid w:val="007526F7"/>
    <w:rsid w:val="0076045A"/>
    <w:rsid w:val="007613BB"/>
    <w:rsid w:val="0076344F"/>
    <w:rsid w:val="00763C05"/>
    <w:rsid w:val="0076E39C"/>
    <w:rsid w:val="00773B45"/>
    <w:rsid w:val="007926C4"/>
    <w:rsid w:val="00793E62"/>
    <w:rsid w:val="007A1098"/>
    <w:rsid w:val="007A4C20"/>
    <w:rsid w:val="007B2080"/>
    <w:rsid w:val="007B731C"/>
    <w:rsid w:val="007E4066"/>
    <w:rsid w:val="007F42F0"/>
    <w:rsid w:val="007F5A03"/>
    <w:rsid w:val="008010E4"/>
    <w:rsid w:val="00805B8F"/>
    <w:rsid w:val="008079BA"/>
    <w:rsid w:val="00807B26"/>
    <w:rsid w:val="0081097B"/>
    <w:rsid w:val="00811873"/>
    <w:rsid w:val="00813F24"/>
    <w:rsid w:val="00820DAF"/>
    <w:rsid w:val="00825D48"/>
    <w:rsid w:val="00832689"/>
    <w:rsid w:val="008360F0"/>
    <w:rsid w:val="008502AF"/>
    <w:rsid w:val="00856136"/>
    <w:rsid w:val="00862E13"/>
    <w:rsid w:val="00863A5E"/>
    <w:rsid w:val="00866A43"/>
    <w:rsid w:val="008724A0"/>
    <w:rsid w:val="00876F62"/>
    <w:rsid w:val="00882760"/>
    <w:rsid w:val="00883AD3"/>
    <w:rsid w:val="008942B8"/>
    <w:rsid w:val="008965E9"/>
    <w:rsid w:val="00896E98"/>
    <w:rsid w:val="008A009E"/>
    <w:rsid w:val="008A1442"/>
    <w:rsid w:val="008B2316"/>
    <w:rsid w:val="008C16D1"/>
    <w:rsid w:val="008C2FE6"/>
    <w:rsid w:val="008C32CA"/>
    <w:rsid w:val="008D1887"/>
    <w:rsid w:val="008E1CE4"/>
    <w:rsid w:val="008E6DF7"/>
    <w:rsid w:val="008F13F1"/>
    <w:rsid w:val="008F163A"/>
    <w:rsid w:val="008F7428"/>
    <w:rsid w:val="00900923"/>
    <w:rsid w:val="00905120"/>
    <w:rsid w:val="00906400"/>
    <w:rsid w:val="009110EE"/>
    <w:rsid w:val="009207DE"/>
    <w:rsid w:val="00937D52"/>
    <w:rsid w:val="0094469F"/>
    <w:rsid w:val="00947624"/>
    <w:rsid w:val="00954AC1"/>
    <w:rsid w:val="00954EB9"/>
    <w:rsid w:val="0095743C"/>
    <w:rsid w:val="00960B58"/>
    <w:rsid w:val="009614FB"/>
    <w:rsid w:val="00961EC8"/>
    <w:rsid w:val="00962C78"/>
    <w:rsid w:val="00966E92"/>
    <w:rsid w:val="00971AA0"/>
    <w:rsid w:val="00976CFF"/>
    <w:rsid w:val="0099021B"/>
    <w:rsid w:val="00996A2C"/>
    <w:rsid w:val="00997B38"/>
    <w:rsid w:val="009B2EF1"/>
    <w:rsid w:val="009B43AD"/>
    <w:rsid w:val="009B65C1"/>
    <w:rsid w:val="009B6AFB"/>
    <w:rsid w:val="009C1030"/>
    <w:rsid w:val="009C3352"/>
    <w:rsid w:val="009C3653"/>
    <w:rsid w:val="009D0918"/>
    <w:rsid w:val="009D1833"/>
    <w:rsid w:val="009D41D6"/>
    <w:rsid w:val="009D5422"/>
    <w:rsid w:val="009D664C"/>
    <w:rsid w:val="009F7FFE"/>
    <w:rsid w:val="00A06A0C"/>
    <w:rsid w:val="00A23F5C"/>
    <w:rsid w:val="00A241E3"/>
    <w:rsid w:val="00A25251"/>
    <w:rsid w:val="00A305EE"/>
    <w:rsid w:val="00A40B7E"/>
    <w:rsid w:val="00A5281F"/>
    <w:rsid w:val="00A56DC0"/>
    <w:rsid w:val="00A6789B"/>
    <w:rsid w:val="00A733A8"/>
    <w:rsid w:val="00A7431B"/>
    <w:rsid w:val="00A75A69"/>
    <w:rsid w:val="00A773FB"/>
    <w:rsid w:val="00A84F1F"/>
    <w:rsid w:val="00A85DA3"/>
    <w:rsid w:val="00A958EB"/>
    <w:rsid w:val="00A95DA5"/>
    <w:rsid w:val="00AA33FD"/>
    <w:rsid w:val="00AB4B5A"/>
    <w:rsid w:val="00AC1132"/>
    <w:rsid w:val="00AC14D1"/>
    <w:rsid w:val="00AC2914"/>
    <w:rsid w:val="00AC2A04"/>
    <w:rsid w:val="00AC3D9D"/>
    <w:rsid w:val="00AC4F10"/>
    <w:rsid w:val="00AD1186"/>
    <w:rsid w:val="00AD6B43"/>
    <w:rsid w:val="00AD7B91"/>
    <w:rsid w:val="00AE4A88"/>
    <w:rsid w:val="00AE6CA3"/>
    <w:rsid w:val="00AF0042"/>
    <w:rsid w:val="00B20791"/>
    <w:rsid w:val="00B31131"/>
    <w:rsid w:val="00B3521F"/>
    <w:rsid w:val="00B372E6"/>
    <w:rsid w:val="00B44958"/>
    <w:rsid w:val="00B5654E"/>
    <w:rsid w:val="00B654EE"/>
    <w:rsid w:val="00B74FDC"/>
    <w:rsid w:val="00B80E25"/>
    <w:rsid w:val="00B8216A"/>
    <w:rsid w:val="00B83D0C"/>
    <w:rsid w:val="00B943E3"/>
    <w:rsid w:val="00BA1F64"/>
    <w:rsid w:val="00BA3B08"/>
    <w:rsid w:val="00BA491D"/>
    <w:rsid w:val="00BA670D"/>
    <w:rsid w:val="00BB458F"/>
    <w:rsid w:val="00BB552A"/>
    <w:rsid w:val="00BB58E4"/>
    <w:rsid w:val="00BC4092"/>
    <w:rsid w:val="00BC6778"/>
    <w:rsid w:val="00BC79D9"/>
    <w:rsid w:val="00BD24A5"/>
    <w:rsid w:val="00BD63F0"/>
    <w:rsid w:val="00BE6C65"/>
    <w:rsid w:val="00BE6DAC"/>
    <w:rsid w:val="00BF58DB"/>
    <w:rsid w:val="00BF7627"/>
    <w:rsid w:val="00C060F7"/>
    <w:rsid w:val="00C112B9"/>
    <w:rsid w:val="00C13691"/>
    <w:rsid w:val="00C20338"/>
    <w:rsid w:val="00C20E1B"/>
    <w:rsid w:val="00C21246"/>
    <w:rsid w:val="00C2171B"/>
    <w:rsid w:val="00C30590"/>
    <w:rsid w:val="00C3061D"/>
    <w:rsid w:val="00C469FC"/>
    <w:rsid w:val="00C734D1"/>
    <w:rsid w:val="00C75B7C"/>
    <w:rsid w:val="00CA18A5"/>
    <w:rsid w:val="00CA7635"/>
    <w:rsid w:val="00CB17D6"/>
    <w:rsid w:val="00CB72B5"/>
    <w:rsid w:val="00CE2035"/>
    <w:rsid w:val="00CE4584"/>
    <w:rsid w:val="00CF03DE"/>
    <w:rsid w:val="00CF16B4"/>
    <w:rsid w:val="00CF1724"/>
    <w:rsid w:val="00CF6AAC"/>
    <w:rsid w:val="00D05633"/>
    <w:rsid w:val="00D13D65"/>
    <w:rsid w:val="00D13F14"/>
    <w:rsid w:val="00D22FB5"/>
    <w:rsid w:val="00D264C4"/>
    <w:rsid w:val="00D26CCF"/>
    <w:rsid w:val="00D3217A"/>
    <w:rsid w:val="00D3625B"/>
    <w:rsid w:val="00D46B09"/>
    <w:rsid w:val="00D54746"/>
    <w:rsid w:val="00D617C1"/>
    <w:rsid w:val="00D62503"/>
    <w:rsid w:val="00D71102"/>
    <w:rsid w:val="00D76DC0"/>
    <w:rsid w:val="00D862FC"/>
    <w:rsid w:val="00D9148F"/>
    <w:rsid w:val="00D91DBD"/>
    <w:rsid w:val="00D9511C"/>
    <w:rsid w:val="00DA2CCE"/>
    <w:rsid w:val="00DB5AF1"/>
    <w:rsid w:val="00DB69B0"/>
    <w:rsid w:val="00DD0096"/>
    <w:rsid w:val="00DD51B7"/>
    <w:rsid w:val="00DF4503"/>
    <w:rsid w:val="00E02282"/>
    <w:rsid w:val="00E06627"/>
    <w:rsid w:val="00E07A3F"/>
    <w:rsid w:val="00E2680D"/>
    <w:rsid w:val="00E35FDC"/>
    <w:rsid w:val="00E37C26"/>
    <w:rsid w:val="00E42323"/>
    <w:rsid w:val="00E45AF4"/>
    <w:rsid w:val="00E525DE"/>
    <w:rsid w:val="00E537A4"/>
    <w:rsid w:val="00E53838"/>
    <w:rsid w:val="00E543C0"/>
    <w:rsid w:val="00E55CD4"/>
    <w:rsid w:val="00E74442"/>
    <w:rsid w:val="00E86A0B"/>
    <w:rsid w:val="00E870A1"/>
    <w:rsid w:val="00E90D39"/>
    <w:rsid w:val="00E90E14"/>
    <w:rsid w:val="00E95405"/>
    <w:rsid w:val="00EA4BC4"/>
    <w:rsid w:val="00EA4CF2"/>
    <w:rsid w:val="00ED0DA8"/>
    <w:rsid w:val="00ED175E"/>
    <w:rsid w:val="00EF5E9D"/>
    <w:rsid w:val="00F14F8F"/>
    <w:rsid w:val="00F1760F"/>
    <w:rsid w:val="00F23E0E"/>
    <w:rsid w:val="00F33C8C"/>
    <w:rsid w:val="00F42DB0"/>
    <w:rsid w:val="00F43B05"/>
    <w:rsid w:val="00F64386"/>
    <w:rsid w:val="00F65E69"/>
    <w:rsid w:val="00F67EA1"/>
    <w:rsid w:val="00F75012"/>
    <w:rsid w:val="00F83466"/>
    <w:rsid w:val="00F93289"/>
    <w:rsid w:val="00F95F5D"/>
    <w:rsid w:val="00F96169"/>
    <w:rsid w:val="00F968E2"/>
    <w:rsid w:val="00FA196E"/>
    <w:rsid w:val="00FA42A1"/>
    <w:rsid w:val="00FB0BD2"/>
    <w:rsid w:val="00FB1333"/>
    <w:rsid w:val="00FB6E92"/>
    <w:rsid w:val="00FC2D02"/>
    <w:rsid w:val="00FD141D"/>
    <w:rsid w:val="00FD2EAF"/>
    <w:rsid w:val="00FD5C42"/>
    <w:rsid w:val="00FE168C"/>
    <w:rsid w:val="00FE1F54"/>
    <w:rsid w:val="00FE2BA2"/>
    <w:rsid w:val="00FE2FC4"/>
    <w:rsid w:val="00FF1185"/>
    <w:rsid w:val="00FF1AF6"/>
    <w:rsid w:val="00FF69EF"/>
    <w:rsid w:val="0150499C"/>
    <w:rsid w:val="029E7ACA"/>
    <w:rsid w:val="0605EA95"/>
    <w:rsid w:val="0AFFE905"/>
    <w:rsid w:val="0DC838BC"/>
    <w:rsid w:val="134A8B5D"/>
    <w:rsid w:val="181D8E02"/>
    <w:rsid w:val="1B78156E"/>
    <w:rsid w:val="1CBF35ED"/>
    <w:rsid w:val="1DC15A1C"/>
    <w:rsid w:val="219F1559"/>
    <w:rsid w:val="2403EF5E"/>
    <w:rsid w:val="253F7BCE"/>
    <w:rsid w:val="27D81AEE"/>
    <w:rsid w:val="2F77DE80"/>
    <w:rsid w:val="2FE37552"/>
    <w:rsid w:val="303E5B58"/>
    <w:rsid w:val="30ABC0B5"/>
    <w:rsid w:val="30B63B6A"/>
    <w:rsid w:val="331A2193"/>
    <w:rsid w:val="3DA1287D"/>
    <w:rsid w:val="42762E0D"/>
    <w:rsid w:val="497003BF"/>
    <w:rsid w:val="4C61D83C"/>
    <w:rsid w:val="4CB929B3"/>
    <w:rsid w:val="4DF7D2FD"/>
    <w:rsid w:val="50E2AAC9"/>
    <w:rsid w:val="54C1C958"/>
    <w:rsid w:val="56BFAC15"/>
    <w:rsid w:val="592B8888"/>
    <w:rsid w:val="594C2F0E"/>
    <w:rsid w:val="5B99B5A8"/>
    <w:rsid w:val="6105113D"/>
    <w:rsid w:val="6333395A"/>
    <w:rsid w:val="6621675F"/>
    <w:rsid w:val="677841AD"/>
    <w:rsid w:val="689E0E15"/>
    <w:rsid w:val="6A955B06"/>
    <w:rsid w:val="6BB2551B"/>
    <w:rsid w:val="6BC71A21"/>
    <w:rsid w:val="6C63A9DD"/>
    <w:rsid w:val="6C8DE3D4"/>
    <w:rsid w:val="6DBC91C5"/>
    <w:rsid w:val="6EAC8C41"/>
    <w:rsid w:val="6EBAE83F"/>
    <w:rsid w:val="7191632A"/>
    <w:rsid w:val="7BB82286"/>
    <w:rsid w:val="7F38F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66ba6"/>
    </o:shapedefaults>
    <o:shapelayout v:ext="edit">
      <o:idmap v:ext="edit" data="2"/>
    </o:shapelayout>
  </w:shapeDefaults>
  <w:decimalSymbol w:val="."/>
  <w:listSeparator w:val=","/>
  <w14:docId w14:val="559812D1"/>
  <w15:docId w15:val="{CEDA99FE-AAAE-46FA-ABC3-D8510E03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lliard BT" w:eastAsia="Times New Roman" w:hAnsi="Galliard BT" w:cs="Times New Roman"/>
        <w:lang w:val="en-US" w:eastAsia="en-US" w:bidi="ar-SA"/>
      </w:rPr>
    </w:rPrDefault>
    <w:pPrDefault>
      <w:pPr>
        <w:spacing w:after="200"/>
        <w:ind w:left="1166"/>
      </w:pPr>
    </w:pPrDefault>
  </w:docDefaults>
  <w:latentStyles w:defLockedState="0" w:defUIPriority="1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02AF"/>
    <w:pPr>
      <w:spacing w:after="120"/>
      <w:ind w:left="0"/>
    </w:pPr>
    <w:rPr>
      <w:rFonts w:asciiTheme="minorHAnsi" w:eastAsia="Calibr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2AF"/>
    <w:pPr>
      <w:keepNext/>
      <w:pBdr>
        <w:bottom w:val="single" w:sz="4" w:space="1" w:color="CACFD1"/>
      </w:pBdr>
      <w:spacing w:before="240" w:after="60"/>
      <w:outlineLvl w:val="0"/>
    </w:pPr>
    <w:rPr>
      <w:rFonts w:ascii="Calibri Light" w:hAnsi="Calibri Light" w:cs="Arial"/>
      <w:bCs/>
      <w:color w:val="365F91" w:themeColor="accent1" w:themeShade="BF"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BD24A5"/>
    <w:pPr>
      <w:pBdr>
        <w:bottom w:val="none" w:sz="0" w:space="0" w:color="auto"/>
      </w:pBdr>
      <w:outlineLvl w:val="1"/>
    </w:pPr>
    <w:rPr>
      <w:rFonts w:eastAsiaTheme="minorHAnsi"/>
      <w:bCs w:val="0"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D0DA8"/>
    <w:pPr>
      <w:keepNext/>
      <w:spacing w:before="240" w:after="60"/>
      <w:outlineLvl w:val="2"/>
    </w:pPr>
    <w:rPr>
      <w:rFonts w:asciiTheme="majorHAnsi" w:eastAsiaTheme="minorHAnsi" w:hAnsiTheme="majorHAnsi" w:cs="Arial"/>
      <w:b/>
      <w:bCs/>
      <w:color w:val="17365D" w:themeColor="text2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">
    <w:name w:val="CodeC"/>
    <w:basedOn w:val="DefaultParagraphFont"/>
    <w:uiPriority w:val="1"/>
    <w:qFormat/>
    <w:rsid w:val="00BD24A5"/>
    <w:rPr>
      <w:rFonts w:ascii="Consolas" w:hAnsi="Consolas"/>
      <w:sz w:val="18"/>
      <w:bdr w:val="none" w:sz="0" w:space="0" w:color="auto"/>
      <w:shd w:val="clear" w:color="auto" w:fill="auto"/>
    </w:rPr>
  </w:style>
  <w:style w:type="paragraph" w:customStyle="1" w:styleId="CodeP">
    <w:name w:val="CodeP"/>
    <w:basedOn w:val="Normal"/>
    <w:qFormat/>
    <w:rsid w:val="008502AF"/>
    <w:pPr>
      <w:pBdr>
        <w:top w:val="single" w:sz="18" w:space="1" w:color="4F81BD" w:themeColor="accent1"/>
        <w:left w:val="single" w:sz="18" w:space="4" w:color="4F81BD" w:themeColor="accent1"/>
        <w:bottom w:val="single" w:sz="18" w:space="1" w:color="4F81BD" w:themeColor="accent1"/>
        <w:right w:val="single" w:sz="18" w:space="4" w:color="4F81BD" w:themeColor="accent1"/>
      </w:pBdr>
      <w:shd w:val="clear" w:color="auto" w:fill="FFFFFF" w:themeFill="background1"/>
      <w:tabs>
        <w:tab w:val="left" w:pos="864"/>
        <w:tab w:val="left" w:pos="1008"/>
        <w:tab w:val="left" w:pos="1152"/>
        <w:tab w:val="left" w:pos="1296"/>
        <w:tab w:val="left" w:pos="1440"/>
        <w:tab w:val="left" w:pos="1584"/>
        <w:tab w:val="left" w:pos="1728"/>
        <w:tab w:val="left" w:pos="1872"/>
        <w:tab w:val="left" w:pos="2016"/>
        <w:tab w:val="left" w:pos="2160"/>
      </w:tabs>
      <w:ind w:left="720" w:right="720"/>
      <w:contextualSpacing/>
    </w:pPr>
    <w:rPr>
      <w:rFonts w:ascii="Consolas" w:eastAsia="Times New Roman" w:hAnsi="Consolas"/>
      <w:sz w:val="18"/>
      <w:szCs w:val="20"/>
    </w:rPr>
  </w:style>
  <w:style w:type="paragraph" w:styleId="Header">
    <w:name w:val="header"/>
    <w:basedOn w:val="Normal"/>
    <w:next w:val="HeaderTitle"/>
    <w:link w:val="HeaderChar"/>
    <w:rsid w:val="008502AF"/>
    <w:pPr>
      <w:tabs>
        <w:tab w:val="center" w:pos="4320"/>
        <w:tab w:val="right" w:pos="8640"/>
      </w:tabs>
      <w:ind w:left="159"/>
    </w:pPr>
    <w:rPr>
      <w:sz w:val="16"/>
    </w:rPr>
  </w:style>
  <w:style w:type="paragraph" w:styleId="Footer">
    <w:name w:val="footer"/>
    <w:basedOn w:val="Normal"/>
    <w:uiPriority w:val="1"/>
    <w:semiHidden/>
    <w:rsid w:val="00BD24A5"/>
    <w:pPr>
      <w:tabs>
        <w:tab w:val="center" w:pos="4320"/>
        <w:tab w:val="right" w:pos="8640"/>
      </w:tabs>
    </w:pPr>
  </w:style>
  <w:style w:type="character" w:customStyle="1" w:styleId="Subject">
    <w:name w:val="Subject"/>
    <w:basedOn w:val="DefaultParagraphFont"/>
    <w:uiPriority w:val="1"/>
    <w:semiHidden/>
    <w:rsid w:val="00BD24A5"/>
    <w:rPr>
      <w:rFonts w:ascii="Galliard BT" w:hAnsi="Galliard BT"/>
      <w:color w:val="466BA6"/>
      <w:spacing w:val="50"/>
      <w:sz w:val="22"/>
    </w:rPr>
  </w:style>
  <w:style w:type="character" w:customStyle="1" w:styleId="Assignment">
    <w:name w:val="Assignment"/>
    <w:basedOn w:val="DefaultParagraphFont"/>
    <w:uiPriority w:val="1"/>
    <w:semiHidden/>
    <w:rsid w:val="00BD24A5"/>
    <w:rPr>
      <w:rFonts w:ascii="Galliard BT" w:hAnsi="Galliard BT"/>
      <w:color w:val="466BA6"/>
      <w:spacing w:val="80"/>
      <w:sz w:val="18"/>
      <w:szCs w:val="18"/>
    </w:rPr>
  </w:style>
  <w:style w:type="table" w:styleId="TableGrid8">
    <w:name w:val="Table Grid 8"/>
    <w:aliases w:val="Grading Table"/>
    <w:basedOn w:val="TableNormal"/>
    <w:rsid w:val="00BD24A5"/>
    <w:tblPr>
      <w:tblBorders>
        <w:top w:val="single" w:sz="6" w:space="0" w:color="CACFD1"/>
        <w:left w:val="single" w:sz="6" w:space="0" w:color="CACFD1"/>
        <w:bottom w:val="single" w:sz="6" w:space="0" w:color="CACFD1"/>
        <w:right w:val="single" w:sz="6" w:space="0" w:color="CACFD1"/>
        <w:insideH w:val="single" w:sz="6" w:space="0" w:color="CACFD1"/>
        <w:insideV w:val="single" w:sz="6" w:space="0" w:color="CACFD1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466BA6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</w:r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BD2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andBlue">
    <w:name w:val="Bold and Blue"/>
    <w:basedOn w:val="DefaultParagraphFont"/>
    <w:uiPriority w:val="1"/>
    <w:rsid w:val="008502AF"/>
    <w:rPr>
      <w:rFonts w:ascii="Consolas" w:hAnsi="Consolas"/>
      <w:b/>
      <w:color w:val="244061" w:themeColor="accent1" w:themeShade="80"/>
      <w:u w:val="single"/>
    </w:rPr>
  </w:style>
  <w:style w:type="numbering" w:customStyle="1" w:styleId="Standardbulletedlist">
    <w:name w:val="Standard bulleted list"/>
    <w:basedOn w:val="NoList"/>
    <w:rsid w:val="00BD24A5"/>
    <w:pPr>
      <w:numPr>
        <w:numId w:val="3"/>
      </w:numPr>
    </w:pPr>
  </w:style>
  <w:style w:type="numbering" w:customStyle="1" w:styleId="StandardNumbered">
    <w:name w:val="Standard Numbered"/>
    <w:basedOn w:val="NoList"/>
    <w:rsid w:val="00BD24A5"/>
    <w:pPr>
      <w:numPr>
        <w:numId w:val="4"/>
      </w:numPr>
    </w:pPr>
  </w:style>
  <w:style w:type="character" w:styleId="Hyperlink">
    <w:name w:val="Hyperlink"/>
    <w:basedOn w:val="DefaultParagraphFont"/>
    <w:uiPriority w:val="1"/>
    <w:rsid w:val="00BD24A5"/>
    <w:rPr>
      <w:color w:val="244061" w:themeColor="accent1" w:themeShade="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02AF"/>
    <w:rPr>
      <w:rFonts w:ascii="Calibri Light" w:eastAsia="Calibri" w:hAnsi="Calibri Light" w:cs="Arial"/>
      <w:bCs/>
      <w:color w:val="365F91" w:themeColor="accent1" w:themeShade="BF"/>
      <w:kern w:val="32"/>
      <w:sz w:val="36"/>
      <w:szCs w:val="32"/>
    </w:rPr>
  </w:style>
  <w:style w:type="paragraph" w:customStyle="1" w:styleId="NumberParagraph">
    <w:name w:val="Number Paragraph"/>
    <w:basedOn w:val="Normal"/>
    <w:link w:val="NumberParagraphChar"/>
    <w:uiPriority w:val="1"/>
    <w:qFormat/>
    <w:rsid w:val="00BD24A5"/>
    <w:pPr>
      <w:numPr>
        <w:numId w:val="22"/>
      </w:numPr>
      <w:spacing w:before="100" w:after="100"/>
      <w:contextualSpacing/>
    </w:pPr>
  </w:style>
  <w:style w:type="paragraph" w:customStyle="1" w:styleId="BulletParagraph">
    <w:name w:val="Bullet Paragraph"/>
    <w:basedOn w:val="NumberParagraph"/>
    <w:link w:val="BulletParagraphChar"/>
    <w:uiPriority w:val="1"/>
    <w:qFormat/>
    <w:rsid w:val="00BD24A5"/>
    <w:pPr>
      <w:numPr>
        <w:numId w:val="23"/>
      </w:numPr>
    </w:pPr>
  </w:style>
  <w:style w:type="character" w:customStyle="1" w:styleId="NumberParagraphChar">
    <w:name w:val="Number Paragraph Char"/>
    <w:basedOn w:val="DefaultParagraphFont"/>
    <w:link w:val="NumberParagraph"/>
    <w:uiPriority w:val="1"/>
    <w:rsid w:val="00BD24A5"/>
    <w:rPr>
      <w:rFonts w:eastAsia="Calibri"/>
      <w:sz w:val="22"/>
      <w:szCs w:val="22"/>
    </w:rPr>
  </w:style>
  <w:style w:type="character" w:customStyle="1" w:styleId="BulletParagraphChar">
    <w:name w:val="Bullet Paragraph Char"/>
    <w:basedOn w:val="NumberParagraphChar"/>
    <w:link w:val="BulletParagraph"/>
    <w:uiPriority w:val="1"/>
    <w:rsid w:val="00BD24A5"/>
    <w:rPr>
      <w:rFonts w:eastAsia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D0DA8"/>
    <w:rPr>
      <w:rFonts w:asciiTheme="majorHAnsi" w:eastAsiaTheme="minorHAnsi" w:hAnsiTheme="majorHAnsi" w:cs="Arial"/>
      <w:b/>
      <w:bCs/>
      <w:color w:val="17365D" w:themeColor="text2" w:themeShade="BF"/>
      <w:sz w:val="22"/>
      <w:szCs w:val="26"/>
    </w:rPr>
  </w:style>
  <w:style w:type="table" w:customStyle="1" w:styleId="TableDefault">
    <w:name w:val="Table Default"/>
    <w:basedOn w:val="TableNormal"/>
    <w:uiPriority w:val="64"/>
    <w:rsid w:val="00BD24A5"/>
    <w:pPr>
      <w:spacing w:after="0"/>
      <w:ind w:left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rsid w:val="00BD24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24A5"/>
    <w:rPr>
      <w:rFonts w:ascii="Tahoma" w:eastAsia="Calibri" w:hAnsi="Tahoma" w:cs="Tahoma"/>
      <w:sz w:val="16"/>
      <w:szCs w:val="16"/>
    </w:rPr>
  </w:style>
  <w:style w:type="paragraph" w:customStyle="1" w:styleId="HeaderTitle">
    <w:name w:val="Header Title"/>
    <w:basedOn w:val="Header"/>
    <w:qFormat/>
    <w:rsid w:val="008502AF"/>
    <w:pPr>
      <w:tabs>
        <w:tab w:val="clear" w:pos="4320"/>
        <w:tab w:val="clear" w:pos="8640"/>
        <w:tab w:val="right" w:pos="7829"/>
      </w:tabs>
      <w:spacing w:before="40" w:after="60"/>
    </w:pPr>
    <w:rPr>
      <w:rFonts w:asciiTheme="majorHAnsi" w:hAnsiTheme="majorHAnsi"/>
      <w:sz w:val="36"/>
    </w:rPr>
  </w:style>
  <w:style w:type="table" w:customStyle="1" w:styleId="Rubric">
    <w:name w:val="Rubric"/>
    <w:basedOn w:val="TableNormal"/>
    <w:uiPriority w:val="99"/>
    <w:rsid w:val="00B3521F"/>
    <w:pPr>
      <w:spacing w:after="0"/>
      <w:ind w:left="0"/>
    </w:pPr>
    <w:tblPr>
      <w:tblBorders>
        <w:top w:val="dotted" w:sz="4" w:space="0" w:color="BFBFBF" w:themeColor="background1" w:themeShade="BF"/>
        <w:left w:val="dotted" w:sz="4" w:space="0" w:color="BFBFBF" w:themeColor="background1" w:themeShade="BF"/>
        <w:bottom w:val="dotted" w:sz="4" w:space="0" w:color="BFBFBF" w:themeColor="background1" w:themeShade="BF"/>
        <w:right w:val="dotted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b/>
        <w:color w:val="FFFFFF" w:themeColor="background1"/>
        <w:sz w:val="20"/>
      </w:rPr>
      <w:tblPr/>
      <w:tcPr>
        <w:tcBorders>
          <w:top w:val="single" w:sz="12" w:space="0" w:color="000000" w:themeColor="text1"/>
        </w:tcBorders>
        <w:shd w:val="clear" w:color="auto" w:fill="365F91" w:themeFill="accent1" w:themeFillShade="BF"/>
      </w:tcPr>
    </w:tblStylePr>
    <w:tblStylePr w:type="firstCol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b/>
        <w:color w:val="FFFFFF" w:themeColor="background1"/>
        <w:sz w:val="20"/>
      </w:rPr>
      <w:tblPr/>
      <w:tcPr>
        <w:shd w:val="clear" w:color="auto" w:fill="365F91" w:themeFill="accent1" w:themeFillShade="BF"/>
      </w:tcPr>
    </w:tblStylePr>
  </w:style>
  <w:style w:type="paragraph" w:styleId="Caption">
    <w:name w:val="caption"/>
    <w:basedOn w:val="Normal"/>
    <w:next w:val="Normal"/>
    <w:uiPriority w:val="1"/>
    <w:unhideWhenUsed/>
    <w:qFormat/>
    <w:rsid w:val="00E90E14"/>
    <w:pPr>
      <w:spacing w:after="200"/>
      <w:ind w:left="720"/>
    </w:pPr>
    <w:rPr>
      <w:b/>
      <w:bCs/>
      <w:i/>
      <w:color w:val="000000" w:themeColor="text1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502AF"/>
    <w:rPr>
      <w:rFonts w:asciiTheme="minorHAnsi" w:eastAsia="Calibri" w:hAnsiTheme="minorHAnsi"/>
      <w:sz w:val="16"/>
      <w:szCs w:val="22"/>
    </w:rPr>
  </w:style>
  <w:style w:type="paragraph" w:customStyle="1" w:styleId="Logo">
    <w:name w:val="Logo"/>
    <w:basedOn w:val="Header"/>
    <w:rsid w:val="00883AD3"/>
    <w:pPr>
      <w:spacing w:before="120"/>
      <w:ind w:left="0"/>
    </w:pPr>
    <w:rPr>
      <w:rFonts w:eastAsia="Times New Roman"/>
      <w:szCs w:val="20"/>
    </w:rPr>
  </w:style>
  <w:style w:type="table" w:styleId="GridTable1Light">
    <w:name w:val="Grid Table 1 Light"/>
    <w:basedOn w:val="TableNormal"/>
    <w:uiPriority w:val="46"/>
    <w:rsid w:val="007613B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7613B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2568EF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Erased">
    <w:name w:val="Erased"/>
    <w:basedOn w:val="CodeP"/>
    <w:qFormat/>
    <w:rsid w:val="00F96169"/>
    <w:pPr>
      <w:shd w:val="clear" w:color="auto" w:fill="4F81BD" w:themeFill="accent1"/>
      <w:spacing w:after="0"/>
    </w:pPr>
    <w:rPr>
      <w:color w:val="FFFFFF" w:themeColor="background1"/>
      <w:sz w:val="8"/>
    </w:rPr>
  </w:style>
  <w:style w:type="paragraph" w:styleId="ListParagraph">
    <w:name w:val="List Paragraph"/>
    <w:basedOn w:val="Normal"/>
    <w:uiPriority w:val="34"/>
    <w:rsid w:val="00A23F5C"/>
    <w:pPr>
      <w:numPr>
        <w:numId w:val="24"/>
      </w:num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nh\OneDrive\OneDrive%20-%20BYU-Idaho\230\Assessmen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050014-1A57-4035-9DF6-C8B55458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555</TotalTime>
  <Pages>4</Pages>
  <Words>343</Words>
  <Characters>1959</Characters>
  <Application>Microsoft Office Word</Application>
  <DocSecurity>0</DocSecurity>
  <Lines>16</Lines>
  <Paragraphs>4</Paragraphs>
  <ScaleCrop>false</ScaleCrop>
  <Company>BYU-Idaho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Algorithm Abstraction</dc:title>
  <dc:subject>CSE 331: Design Patterns</dc:subject>
  <dc:creator>Helfrich, James</dc:creator>
  <cp:keywords/>
  <cp:lastModifiedBy>Matthew Benson</cp:lastModifiedBy>
  <cp:revision>31</cp:revision>
  <cp:lastPrinted>2025-05-14T00:19:00Z</cp:lastPrinted>
  <dcterms:created xsi:type="dcterms:W3CDTF">2025-05-16T17:21:00Z</dcterms:created>
  <dcterms:modified xsi:type="dcterms:W3CDTF">2025-05-17T02:36:00Z</dcterms:modified>
</cp:coreProperties>
</file>